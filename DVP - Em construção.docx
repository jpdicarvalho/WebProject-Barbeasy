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C097E" w14:textId="08E107ED" w:rsidR="000E2DC0" w:rsidRPr="00F66BC2" w:rsidRDefault="00F66BC2" w:rsidP="00F66BC2">
      <w:pPr>
        <w:pStyle w:val="Standard"/>
        <w:jc w:val="center"/>
        <w:rPr>
          <w:b/>
          <w:bCs/>
        </w:rPr>
      </w:pPr>
      <w:r w:rsidRPr="00F66BC2">
        <w:rPr>
          <w:b/>
          <w:bCs/>
        </w:rPr>
        <w:t xml:space="preserve">Documento de Visão – </w:t>
      </w:r>
      <w:proofErr w:type="spellStart"/>
      <w:r w:rsidRPr="00F66BC2">
        <w:rPr>
          <w:b/>
          <w:bCs/>
        </w:rPr>
        <w:t>Barbeasy</w:t>
      </w:r>
      <w:proofErr w:type="spellEnd"/>
    </w:p>
    <w:p w14:paraId="30670230" w14:textId="77777777" w:rsidR="00F66BC2" w:rsidRDefault="00F66BC2">
      <w:pPr>
        <w:pStyle w:val="Standard"/>
      </w:pPr>
    </w:p>
    <w:p w14:paraId="3F4510CC" w14:textId="59B69058" w:rsidR="000E2DC0" w:rsidRDefault="006C477E">
      <w:pPr>
        <w:pStyle w:val="Textbody"/>
        <w:spacing w:after="0" w:line="360" w:lineRule="auto"/>
      </w:pPr>
      <w:r>
        <w:rPr>
          <w:rFonts w:cs="Times New Roman"/>
          <w:b/>
        </w:rPr>
        <w:t>Categorias:</w:t>
      </w:r>
      <w:r>
        <w:rPr>
          <w:rFonts w:cs="Times New Roman"/>
        </w:rPr>
        <w:t xml:space="preserve"> Conta de Usuário, Agenda, Serviço, Profissional, Agendamento.</w:t>
      </w:r>
    </w:p>
    <w:p w14:paraId="57A23CC6" w14:textId="77777777" w:rsidR="000E2DC0" w:rsidRDefault="006C477E">
      <w:pPr>
        <w:pStyle w:val="Textbody"/>
        <w:spacing w:after="0" w:line="360" w:lineRule="auto"/>
        <w:ind w:left="709" w:hanging="709"/>
      </w:pPr>
      <w:r>
        <w:rPr>
          <w:rFonts w:cs="Times New Roman"/>
          <w:b/>
        </w:rPr>
        <w:t>Atores:</w:t>
      </w:r>
      <w:r>
        <w:rPr>
          <w:rFonts w:cs="Times New Roman"/>
        </w:rPr>
        <w:t xml:space="preserve"> Cliente e Barbearia.</w:t>
      </w: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0E2DC0" w14:paraId="3CBEB194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6024988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Necessidade 1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0CB9277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Benefício</w:t>
            </w:r>
          </w:p>
        </w:tc>
      </w:tr>
      <w:tr w:rsidR="000E2DC0" w14:paraId="1E8394C1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AF4624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Gerenciar Conta de Usuário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2C8F1" w14:textId="77777777" w:rsidR="000E2DC0" w:rsidRDefault="006C477E">
            <w:pPr>
              <w:pStyle w:val="TableContents"/>
              <w:spacing w:line="315" w:lineRule="atLeast"/>
              <w:jc w:val="center"/>
            </w:pPr>
            <w:r>
              <w:rPr>
                <w:rFonts w:cs="Times New Roman"/>
                <w:b/>
              </w:rPr>
              <w:t>&lt;Crítico&gt;</w:t>
            </w:r>
          </w:p>
        </w:tc>
      </w:tr>
      <w:tr w:rsidR="000E2DC0" w14:paraId="7E5CFBC2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8EE635D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 xml:space="preserve">Id </w:t>
            </w:r>
            <w:proofErr w:type="spellStart"/>
            <w:r>
              <w:rPr>
                <w:rFonts w:cs="Times New Roman"/>
                <w:b/>
              </w:rPr>
              <w:t>Func</w:t>
            </w:r>
            <w:proofErr w:type="spellEnd"/>
            <w:r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C66C9EB" w14:textId="77777777" w:rsidR="000E2DC0" w:rsidRDefault="006C477E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315511" w14:paraId="654117C8" w14:textId="77777777" w:rsidTr="001D2F2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06EF4F" w14:textId="0F71BFB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F1.1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17706E" w14:textId="7684E75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</w:rPr>
              <w:t>Criar conta de usuário</w:t>
            </w:r>
          </w:p>
        </w:tc>
      </w:tr>
      <w:tr w:rsidR="00315511" w14:paraId="3FA670B4" w14:textId="77777777" w:rsidTr="00315511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C31B2A" w14:textId="77777777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5F5BED4" w14:textId="63ABE05A" w:rsidR="00315511" w:rsidRDefault="00315511" w:rsidP="00315511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51A322F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3334F1" w14:textId="439F16DD" w:rsidR="00315511" w:rsidRDefault="00315511" w:rsidP="00315511">
            <w:r>
              <w:rPr>
                <w:rFonts w:cs="Times New Roman"/>
                <w:b/>
              </w:rPr>
              <w:t>F1.2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782D7F1" w14:textId="5CA9C886" w:rsidR="00315511" w:rsidRDefault="00315511" w:rsidP="00315511">
            <w:r>
              <w:rPr>
                <w:rFonts w:cs="Times New Roman"/>
              </w:rPr>
              <w:t>Editar conta de usuário</w:t>
            </w:r>
          </w:p>
        </w:tc>
      </w:tr>
      <w:tr w:rsidR="00315511" w14:paraId="0607F485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809B6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2D73B3A" w14:textId="787EA919" w:rsidR="00315511" w:rsidRDefault="00315511" w:rsidP="00315511">
            <w:r>
              <w:rPr>
                <w:rFonts w:cs="Times New Roman"/>
                <w:b/>
              </w:rPr>
              <w:t>Cliente e Barbearia</w:t>
            </w:r>
          </w:p>
        </w:tc>
      </w:tr>
      <w:tr w:rsidR="00315511" w14:paraId="292796A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3C3AA0" w14:textId="5A3CD0A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3A201AF" w14:textId="31A5EB62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Listar conta de usuário</w:t>
            </w:r>
          </w:p>
        </w:tc>
      </w:tr>
      <w:tr w:rsidR="00315511" w14:paraId="13716EF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CA624C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29E635" w14:textId="0097D08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16D2344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BB19A2" w14:textId="1DD58F84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300CC" w14:textId="5453E5DB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t>Buscar conta de usuário</w:t>
            </w:r>
          </w:p>
        </w:tc>
      </w:tr>
      <w:tr w:rsidR="00315511" w14:paraId="2EF82C80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2C720A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1FAB3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710E9B4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CFF1C3" w14:textId="11BC9481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F1.5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7A6F5A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Visualizar conta de usuário</w:t>
            </w:r>
          </w:p>
        </w:tc>
      </w:tr>
      <w:tr w:rsidR="00315511" w14:paraId="73A4E90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8AE04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2E8AF96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</w:t>
            </w:r>
          </w:p>
        </w:tc>
      </w:tr>
      <w:tr w:rsidR="00315511" w14:paraId="600D3CCB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88D9694" w14:textId="4BAAFB79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  <w:color w:val="000000"/>
              </w:rPr>
              <w:t>F1.6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AD6732D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</w:rPr>
              <w:t>Definir Status (Aberta ou Fechada)</w:t>
            </w:r>
          </w:p>
        </w:tc>
      </w:tr>
      <w:tr w:rsidR="00315511" w14:paraId="7389CA9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6E2217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2ADDBF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Barbearia</w:t>
            </w:r>
          </w:p>
        </w:tc>
      </w:tr>
      <w:tr w:rsidR="00315511" w14:paraId="76D22D2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2EEE43" w14:textId="779E8CE4" w:rsidR="00315511" w:rsidRDefault="00315511" w:rsidP="00315511">
            <w:pPr>
              <w:pStyle w:val="TableContents"/>
              <w:spacing w:line="315" w:lineRule="atLeast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F1.7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B773252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color w:val="000000"/>
              </w:rPr>
              <w:t xml:space="preserve">Desativar </w:t>
            </w:r>
            <w:r>
              <w:rPr>
                <w:rFonts w:cs="Times New Roman"/>
              </w:rPr>
              <w:t>conta de usuário</w:t>
            </w:r>
          </w:p>
        </w:tc>
      </w:tr>
      <w:tr w:rsidR="00315511" w14:paraId="6890BFE4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1C4328" w14:textId="77777777" w:rsidR="00315511" w:rsidRDefault="00315511" w:rsidP="00315511"/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F4942B3" w14:textId="77777777" w:rsidR="00315511" w:rsidRDefault="00315511" w:rsidP="00315511">
            <w:pPr>
              <w:pStyle w:val="TableContents"/>
              <w:spacing w:line="315" w:lineRule="atLeast"/>
              <w:jc w:val="both"/>
            </w:pPr>
            <w:r>
              <w:rPr>
                <w:rFonts w:cs="Times New Roman"/>
                <w:b/>
              </w:rPr>
              <w:t>Cliente e Barbearia</w:t>
            </w:r>
          </w:p>
        </w:tc>
      </w:tr>
    </w:tbl>
    <w:p w14:paraId="141E7934" w14:textId="77777777" w:rsidR="000E2DC0" w:rsidRDefault="000E2DC0">
      <w:pPr>
        <w:pStyle w:val="Standard"/>
      </w:pPr>
    </w:p>
    <w:p w14:paraId="701C7E87" w14:textId="77777777" w:rsidR="000E2DC0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AC47A8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02EFB8E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2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5752976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A6E2E98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E9D147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26CC07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631D1909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0FFE2F0D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55FB12F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69A401E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E565A9D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F2BE8" w14:textId="0B3DD98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os dias da semana a serem trabalhados</w:t>
            </w:r>
            <w:r w:rsidR="00B15AF7">
              <w:rPr>
                <w:rFonts w:cs="Times New Roman"/>
              </w:rPr>
              <w:t xml:space="preserve"> </w:t>
            </w:r>
          </w:p>
        </w:tc>
      </w:tr>
      <w:tr w:rsidR="00F66BC2" w:rsidRPr="00F66BC2" w14:paraId="60A29D51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3EAC61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0BEBE9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72C0E66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7A0D0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A51E4B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a quantidade de dias a serem trabalhados</w:t>
            </w:r>
          </w:p>
        </w:tc>
      </w:tr>
      <w:tr w:rsidR="00F66BC2" w:rsidRPr="00F66BC2" w14:paraId="4A1EF75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D54AD2D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4847F92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3ECDDF0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42671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F2.3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743825C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Definir os horários de trabalho para todos os dias definidos</w:t>
            </w:r>
          </w:p>
        </w:tc>
      </w:tr>
      <w:tr w:rsidR="00F66BC2" w:rsidRPr="00F66BC2" w14:paraId="0691B7B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0B03D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E9F76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2466C560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20517B3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5AEB2E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3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A11A573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59A33AEA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6B0F9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Serviço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E41B401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2A4230E5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661817D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556B3F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438C7C38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85A7CD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73E7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serviço</w:t>
            </w:r>
          </w:p>
        </w:tc>
      </w:tr>
      <w:tr w:rsidR="00F66BC2" w:rsidRPr="00F66BC2" w14:paraId="518C081D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F86410A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C7A0E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655F43EE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4202D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189250D" w14:textId="288632DF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serviço</w:t>
            </w:r>
          </w:p>
        </w:tc>
      </w:tr>
      <w:tr w:rsidR="00F66BC2" w:rsidRPr="00F66BC2" w14:paraId="4F2890A6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2BDE3FF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E05BA5" w14:textId="702B4E45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  <w:r w:rsidR="001C26E8">
              <w:rPr>
                <w:rFonts w:cs="Times New Roman"/>
                <w:b/>
              </w:rPr>
              <w:t xml:space="preserve"> e </w:t>
            </w:r>
            <w:r w:rsidR="001C26E8"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0DD8D871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24203A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lastRenderedPageBreak/>
              <w:t>F3.3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991EA5E" w14:textId="3F5A6B68" w:rsidR="000E2DC0" w:rsidRPr="00F66BC2" w:rsidRDefault="00495C88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serviço</w:t>
            </w:r>
          </w:p>
        </w:tc>
      </w:tr>
      <w:tr w:rsidR="00F66BC2" w:rsidRPr="00F66BC2" w14:paraId="0357C86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2F414AE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8CA48CD" w14:textId="370E2CE4" w:rsidR="000E2DC0" w:rsidRPr="00F66BC2" w:rsidRDefault="001C26E8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B</w:t>
            </w:r>
            <w:r w:rsidR="006C477E" w:rsidRPr="00F66BC2">
              <w:rPr>
                <w:rFonts w:cs="Times New Roman"/>
                <w:b/>
              </w:rPr>
              <w:t>arbearia</w:t>
            </w:r>
          </w:p>
        </w:tc>
      </w:tr>
      <w:tr w:rsidR="00F66BC2" w:rsidRPr="00F66BC2" w14:paraId="1AB3AF2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9AFC87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F3.4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7AB8900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Cs/>
              </w:rPr>
            </w:pPr>
            <w:r w:rsidRPr="00F66BC2">
              <w:rPr>
                <w:rFonts w:cs="Times New Roman"/>
                <w:bCs/>
              </w:rPr>
              <w:t>Apagar Serviço</w:t>
            </w:r>
          </w:p>
        </w:tc>
      </w:tr>
      <w:tr w:rsidR="00F66BC2" w:rsidRPr="00F66BC2" w14:paraId="7DF89A1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A54139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6802AD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53BC389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21B77A6E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20C949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4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651CECDB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0E538419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6E0A4E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Profissional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43221A30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1953A871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34FF72B2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46DFF8AC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207423C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71B53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42DC38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Definir profissional</w:t>
            </w:r>
          </w:p>
        </w:tc>
      </w:tr>
      <w:tr w:rsidR="00F66BC2" w:rsidRPr="00F66BC2" w14:paraId="24B357C2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B84D53B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F525AE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3AD4E8D3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F3A7543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B13F44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Editar profissional</w:t>
            </w:r>
          </w:p>
        </w:tc>
      </w:tr>
      <w:tr w:rsidR="00F66BC2" w:rsidRPr="00F66BC2" w14:paraId="53B3BA8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4F4A752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8C39EE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  <w:tr w:rsidR="00F66BC2" w:rsidRPr="00F66BC2" w14:paraId="4EBAE11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0829EF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F4.3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13D7B9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Listar profissional</w:t>
            </w:r>
          </w:p>
        </w:tc>
      </w:tr>
      <w:tr w:rsidR="00F66BC2" w:rsidRPr="00F66BC2" w14:paraId="52428798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25A00A6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1D7E395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  <w:tr w:rsidR="00F66BC2" w:rsidRPr="00F66BC2" w14:paraId="115BDD42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D58C27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F4.4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291D7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Cs/>
              </w:rPr>
              <w:t xml:space="preserve">Apagar </w:t>
            </w:r>
            <w:r w:rsidRPr="00F66BC2">
              <w:rPr>
                <w:rFonts w:cs="Times New Roman"/>
              </w:rPr>
              <w:t>profissional</w:t>
            </w:r>
          </w:p>
        </w:tc>
      </w:tr>
      <w:tr w:rsidR="00F66BC2" w:rsidRPr="00F66BC2" w14:paraId="2A52AE33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C43F8F5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26B28986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Barbearia</w:t>
            </w:r>
          </w:p>
        </w:tc>
      </w:tr>
    </w:tbl>
    <w:p w14:paraId="40F1B02C" w14:textId="77777777" w:rsidR="000E2DC0" w:rsidRPr="00F66BC2" w:rsidRDefault="000E2DC0">
      <w:pPr>
        <w:pStyle w:val="Standard"/>
      </w:pPr>
    </w:p>
    <w:tbl>
      <w:tblPr>
        <w:tblW w:w="936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3"/>
        <w:gridCol w:w="6012"/>
        <w:gridCol w:w="1990"/>
      </w:tblGrid>
      <w:tr w:rsidR="00F66BC2" w:rsidRPr="00F66BC2" w14:paraId="4897A615" w14:textId="77777777">
        <w:trPr>
          <w:trHeight w:val="315"/>
          <w:jc w:val="center"/>
        </w:trPr>
        <w:tc>
          <w:tcPr>
            <w:tcW w:w="73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3005311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Necessidade 5</w:t>
            </w:r>
          </w:p>
        </w:tc>
        <w:tc>
          <w:tcPr>
            <w:tcW w:w="19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0E7F66CE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Benefício</w:t>
            </w:r>
          </w:p>
        </w:tc>
      </w:tr>
      <w:tr w:rsidR="00F66BC2" w:rsidRPr="00F66BC2" w14:paraId="1645FCEE" w14:textId="77777777">
        <w:trPr>
          <w:jc w:val="center"/>
        </w:trPr>
        <w:tc>
          <w:tcPr>
            <w:tcW w:w="7375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7CCB44C6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Gerenciar Agendamento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D1A5545" w14:textId="77777777" w:rsidR="000E2DC0" w:rsidRPr="00F66BC2" w:rsidRDefault="006C477E">
            <w:pPr>
              <w:pStyle w:val="TableContents"/>
              <w:spacing w:line="315" w:lineRule="atLeast"/>
              <w:jc w:val="center"/>
            </w:pPr>
            <w:r w:rsidRPr="00F66BC2">
              <w:rPr>
                <w:rFonts w:cs="Times New Roman"/>
                <w:b/>
              </w:rPr>
              <w:t>&lt;Crítico&gt;</w:t>
            </w:r>
          </w:p>
        </w:tc>
      </w:tr>
      <w:tr w:rsidR="00F66BC2" w:rsidRPr="00F66BC2" w14:paraId="0A491C5C" w14:textId="77777777">
        <w:trPr>
          <w:jc w:val="center"/>
        </w:trPr>
        <w:tc>
          <w:tcPr>
            <w:tcW w:w="136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1604E72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 xml:space="preserve">Id </w:t>
            </w:r>
            <w:proofErr w:type="spellStart"/>
            <w:r w:rsidRPr="00F66BC2">
              <w:rPr>
                <w:rFonts w:cs="Times New Roman"/>
                <w:b/>
              </w:rPr>
              <w:t>Func</w:t>
            </w:r>
            <w:proofErr w:type="spellEnd"/>
            <w:r w:rsidRPr="00F66BC2">
              <w:rPr>
                <w:rFonts w:cs="Times New Roman"/>
                <w:b/>
              </w:rPr>
              <w:t>.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28" w:type="dxa"/>
              <w:left w:w="68" w:type="dxa"/>
              <w:bottom w:w="28" w:type="dxa"/>
              <w:right w:w="68" w:type="dxa"/>
            </w:tcMar>
          </w:tcPr>
          <w:p w14:paraId="552512A5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  <w:b/>
              </w:rPr>
              <w:t>Descrição das Funcionalidades/atores envolvidos</w:t>
            </w:r>
          </w:p>
        </w:tc>
      </w:tr>
      <w:tr w:rsidR="00F66BC2" w:rsidRPr="00F66BC2" w14:paraId="560D1CA7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1D1B5C9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F5.1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537BAFB" w14:textId="77777777" w:rsidR="000E2DC0" w:rsidRPr="00F66BC2" w:rsidRDefault="006C477E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Criar agendamento</w:t>
            </w:r>
          </w:p>
        </w:tc>
      </w:tr>
      <w:tr w:rsidR="00F66BC2" w:rsidRPr="00F66BC2" w14:paraId="4B872DD7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0111AF8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B446FF0" w14:textId="4CAD03E3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</w:t>
            </w:r>
          </w:p>
        </w:tc>
      </w:tr>
      <w:tr w:rsidR="00F66BC2" w:rsidRPr="00F66BC2" w14:paraId="19C8724D" w14:textId="77777777">
        <w:trPr>
          <w:jc w:val="center"/>
        </w:trPr>
        <w:tc>
          <w:tcPr>
            <w:tcW w:w="1363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1BF68147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F5.2</w:t>
            </w: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ACA310C" w14:textId="395B0543" w:rsidR="000E2DC0" w:rsidRPr="00F66BC2" w:rsidRDefault="00380050">
            <w:pPr>
              <w:pStyle w:val="TableContents"/>
              <w:spacing w:line="315" w:lineRule="atLeast"/>
              <w:jc w:val="both"/>
            </w:pPr>
            <w:r w:rsidRPr="00F66BC2">
              <w:rPr>
                <w:rFonts w:cs="Times New Roman"/>
              </w:rPr>
              <w:t>Visualizar agendamento</w:t>
            </w:r>
          </w:p>
        </w:tc>
      </w:tr>
      <w:tr w:rsidR="00F66BC2" w:rsidRPr="00F66BC2" w14:paraId="208C912A" w14:textId="77777777">
        <w:trPr>
          <w:jc w:val="center"/>
        </w:trPr>
        <w:tc>
          <w:tcPr>
            <w:tcW w:w="1363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39D5BEC0" w14:textId="77777777" w:rsidR="000E2DC0" w:rsidRPr="00F66BC2" w:rsidRDefault="000E2DC0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</w:p>
        </w:tc>
        <w:tc>
          <w:tcPr>
            <w:tcW w:w="8002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8" w:type="dxa"/>
              <w:left w:w="68" w:type="dxa"/>
              <w:bottom w:w="28" w:type="dxa"/>
              <w:right w:w="68" w:type="dxa"/>
            </w:tcMar>
            <w:vAlign w:val="center"/>
          </w:tcPr>
          <w:p w14:paraId="5803B03A" w14:textId="77777777" w:rsidR="000E2DC0" w:rsidRPr="00F66BC2" w:rsidRDefault="006C477E">
            <w:pPr>
              <w:pStyle w:val="TableContents"/>
              <w:spacing w:line="315" w:lineRule="atLeast"/>
              <w:jc w:val="both"/>
              <w:rPr>
                <w:rFonts w:cs="Times New Roman"/>
                <w:b/>
              </w:rPr>
            </w:pPr>
            <w:r w:rsidRPr="00F66BC2">
              <w:rPr>
                <w:rFonts w:cs="Times New Roman"/>
                <w:b/>
              </w:rPr>
              <w:t>Cliente e Barbearia</w:t>
            </w:r>
          </w:p>
        </w:tc>
      </w:tr>
    </w:tbl>
    <w:p w14:paraId="26D25026" w14:textId="77777777" w:rsidR="00F66BC2" w:rsidRDefault="00F66BC2">
      <w:pPr>
        <w:pStyle w:val="Standard"/>
      </w:pPr>
    </w:p>
    <w:p w14:paraId="7896B278" w14:textId="3388C06F" w:rsidR="00F66BC2" w:rsidRPr="00F66BC2" w:rsidRDefault="00F66BC2">
      <w:pPr>
        <w:pStyle w:val="Standard"/>
        <w:rPr>
          <w:rFonts w:ascii="Times New Roman" w:hAnsi="Times New Roman" w:cs="Times New Roman"/>
          <w:b/>
          <w:bCs/>
        </w:rPr>
      </w:pPr>
      <w:r w:rsidRPr="00F66BC2">
        <w:rPr>
          <w:rFonts w:ascii="Times New Roman" w:hAnsi="Times New Roman" w:cs="Times New Roman"/>
          <w:b/>
          <w:bCs/>
        </w:rPr>
        <w:t>Cenário de uso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0E2DC0" w14:paraId="6F50E3D1" w14:textId="77777777" w:rsidTr="00D632CD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8B69A" w14:textId="77777777" w:rsidR="000E2DC0" w:rsidRDefault="006C477E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bookmarkStart w:id="0" w:name="_Toc423337862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  <w:bookmarkEnd w:id="0"/>
          </w:p>
          <w:p w14:paraId="7291F86A" w14:textId="77777777" w:rsidR="000E2DC0" w:rsidRDefault="000E2DC0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64F3E11F" w14:textId="77777777" w:rsidR="000E2DC0" w:rsidRPr="00700D77" w:rsidRDefault="006C477E" w:rsidP="00411180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jc w:val="left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6237B179" w14:textId="59D6231D" w:rsidR="00700D77" w:rsidRPr="00700D77" w:rsidRDefault="00700D77" w:rsidP="00700D7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360" w:lineRule="auto"/>
              <w:ind w:left="709" w:firstLine="0"/>
              <w:jc w:val="left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700D77">
              <w:rPr>
                <w:rFonts w:ascii="Times New Roman" w:hAnsi="Times New Roman" w:cs="Times New Roman"/>
                <w:b w:val="0"/>
                <w:bCs/>
                <w:lang w:val="pt-BR"/>
              </w:rPr>
              <w:t>Gerenciar Conta de Usuário</w:t>
            </w:r>
          </w:p>
          <w:p w14:paraId="613FD29D" w14:textId="65EDD810" w:rsidR="000E2DC0" w:rsidRPr="00700D77" w:rsidRDefault="006C477E" w:rsidP="00411180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562365AE" w14:textId="6BA6B78A" w:rsidR="00700D77" w:rsidRPr="00897D94" w:rsidRDefault="00897D94" w:rsidP="000779E9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276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897D94">
              <w:rPr>
                <w:rFonts w:ascii="Times New Roman" w:hAnsi="Times New Roman" w:cs="Times New Roman"/>
                <w:b w:val="0"/>
                <w:bCs/>
                <w:lang w:val="pt-BR"/>
              </w:rPr>
              <w:t>O objetivo principal é permitir que os usuários Cliente e Barbearia possam gerenciar e personalizar seus perfis. Desse modo, serão descritos os cenários para criação, edição, remoção e consulta dos Usuários.</w:t>
            </w:r>
          </w:p>
          <w:p w14:paraId="7C474142" w14:textId="77777777" w:rsidR="00E42BFB" w:rsidRPr="00E42BFB" w:rsidRDefault="006C477E" w:rsidP="00E42BFB">
            <w:pPr>
              <w:pStyle w:val="PSDS-MarcadoresNivel1"/>
              <w:numPr>
                <w:ilvl w:val="0"/>
                <w:numId w:val="4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Descrição dos Cenários</w:t>
            </w:r>
          </w:p>
          <w:p w14:paraId="0685D122" w14:textId="54A2B866" w:rsidR="000E2DC0" w:rsidRDefault="00666917" w:rsidP="00666917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3.1 </w:t>
            </w:r>
            <w:r w:rsidR="006500BA" w:rsidRPr="00E42BFB">
              <w:rPr>
                <w:rFonts w:ascii="Times New Roman" w:hAnsi="Times New Roman" w:cs="Times New Roman"/>
                <w:bCs/>
                <w:szCs w:val="22"/>
                <w:lang w:val="pt-BR"/>
              </w:rPr>
              <w:t>Criar Conta de</w:t>
            </w:r>
            <w:r w:rsidR="006C477E" w:rsidRPr="00E42BFB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Usuários</w:t>
            </w:r>
          </w:p>
          <w:p w14:paraId="56B4C9E9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70B2D133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17107E67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ECDE60B" w14:textId="77777777" w:rsidR="000E2DC0" w:rsidRDefault="006C477E">
            <w:pPr>
              <w:pStyle w:val="NormalWeb"/>
              <w:numPr>
                <w:ilvl w:val="0"/>
                <w:numId w:val="2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Agendar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6BFF2FC6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37D8C1D5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Cliente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190C872" w14:textId="0D7E88C8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 Cliente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7A667C80" w14:textId="77777777" w:rsidR="000E2DC0" w:rsidRDefault="006C477E">
            <w:pPr>
              <w:pStyle w:val="NormalWeb"/>
              <w:numPr>
                <w:ilvl w:val="0"/>
                <w:numId w:val="2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48C33874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0459A105" w14:textId="439909A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D82FF59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58B04ED" w14:textId="77777777" w:rsidR="000E2DC0" w:rsidRDefault="000E2DC0">
            <w:pPr>
              <w:pStyle w:val="NormalWeb"/>
              <w:spacing w:before="0" w:after="0"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48BADB" w14:textId="77777777" w:rsidR="000E2DC0" w:rsidRDefault="006C477E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3E355DB1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criar uma conta</w:t>
            </w:r>
          </w:p>
          <w:p w14:paraId="20582BFD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19C56D5" w14:textId="77777777" w:rsidR="000E2DC0" w:rsidRDefault="006C477E">
            <w:pPr>
              <w:pStyle w:val="NormalWeb"/>
              <w:numPr>
                <w:ilvl w:val="0"/>
                <w:numId w:val="3"/>
              </w:numPr>
              <w:tabs>
                <w:tab w:val="left" w:pos="207"/>
              </w:tabs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Oferecer um Serviço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inicial.</w:t>
            </w:r>
          </w:p>
          <w:p w14:paraId="15BC25FD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Criar conta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oferecida pelo sistema na página de login.</w:t>
            </w:r>
          </w:p>
          <w:p w14:paraId="6E0A1115" w14:textId="77777777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preenche as informações de cadastro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133E38FC" w14:textId="1639F399" w:rsidR="000E2DC0" w:rsidRDefault="006C477E">
            <w:pPr>
              <w:pStyle w:val="NormalWeb"/>
              <w:numPr>
                <w:ilvl w:val="0"/>
                <w:numId w:val="3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valida as informações preenchidas, conforme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</w:t>
            </w:r>
            <w:r w:rsidR="00CC6AD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</w:p>
          <w:p w14:paraId="3E8003B2" w14:textId="147DA2F1" w:rsidR="000E2DC0" w:rsidRPr="00CC6AD1" w:rsidRDefault="006C477E" w:rsidP="00897D94">
            <w:pPr>
              <w:pStyle w:val="NormalWeb"/>
              <w:numPr>
                <w:ilvl w:val="0"/>
                <w:numId w:val="3"/>
              </w:numPr>
              <w:spacing w:before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o Usuário e emite mensagem de confirmação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do usuário realizado com sucesso!</w:t>
            </w:r>
          </w:p>
          <w:p w14:paraId="501A9436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26B4BF93" w14:textId="561FB524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cadastro não estiver de acordo com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RNG002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] 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.</w:t>
            </w:r>
          </w:p>
          <w:p w14:paraId="7F2629B7" w14:textId="77777777" w:rsidR="000E2DC0" w:rsidRDefault="006C477E">
            <w:pPr>
              <w:pStyle w:val="NormalWeb"/>
              <w:spacing w:before="0" w:after="0"/>
              <w:ind w:left="1418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– Por favor, preencha todos os campos de cadastro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761B3DF9" w14:textId="77777777" w:rsidR="000E2DC0" w:rsidRDefault="000E2DC0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66E572A" w14:textId="26F4A3EE" w:rsidR="00436587" w:rsidRPr="00127A6E" w:rsidRDefault="00127A6E" w:rsidP="00127A6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3.2 </w:t>
            </w:r>
            <w:r w:rsidR="00436587">
              <w:rPr>
                <w:rFonts w:ascii="Times New Roman" w:hAnsi="Times New Roman" w:cs="Times New Roman"/>
                <w:bCs/>
                <w:szCs w:val="22"/>
                <w:lang w:val="pt-BR"/>
              </w:rPr>
              <w:t>Editar Conta de Usuários</w:t>
            </w:r>
          </w:p>
          <w:p w14:paraId="2212958A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usuários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 e Barbearia</w:t>
            </w:r>
          </w:p>
          <w:p w14:paraId="3DFF9A36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editar as informações da conta</w:t>
            </w:r>
          </w:p>
          <w:p w14:paraId="11CBE39C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55E790EB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clicam na imagem ou nome de usuário.</w:t>
            </w:r>
          </w:p>
          <w:p w14:paraId="2FAF5885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uma nova página com todas as informações da conta,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Pr="00576B61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.</w:t>
            </w:r>
          </w:p>
          <w:p w14:paraId="74E3B54A" w14:textId="77777777" w:rsidR="00436587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Os usuários selecionam qualquer campo que desejam editar e, em seguida, clicam no botão ‘alterar’ que irá aparecer após houver qualquer alteração no respectivo campo.</w:t>
            </w:r>
          </w:p>
          <w:p w14:paraId="5EAEC2F4" w14:textId="7F3056B6" w:rsidR="00436587" w:rsidRPr="00576B61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valida a informação do respectivo campo alterado,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conforme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Cadastro de Usuários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Cliente</w:t>
            </w:r>
            <w:r w:rsidR="009574B6" w:rsidRPr="001D6F0E">
              <w:rPr>
                <w:rFonts w:ascii="Times New Roman" w:hAnsi="Times New Roman" w:cs="Times New Roman"/>
                <w:sz w:val="22"/>
                <w:szCs w:val="22"/>
              </w:rPr>
              <w:t>, para o usuário Cliente e</w:t>
            </w:r>
            <w:r w:rsidR="009574B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[RNG002] </w:t>
            </w:r>
            <w:r w:rsidR="009574B6" w:rsidRPr="001D6F0E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 Cadastro de Usuário Barbearia</w:t>
            </w:r>
            <w:r w:rsidR="009574B6">
              <w:rPr>
                <w:rFonts w:ascii="Times New Roman" w:hAnsi="Times New Roman" w:cs="Times New Roman"/>
                <w:sz w:val="22"/>
                <w:szCs w:val="22"/>
              </w:rPr>
              <w:t>, para o usuário Barbearia.</w:t>
            </w:r>
          </w:p>
          <w:p w14:paraId="7179FA35" w14:textId="77777777" w:rsidR="00436587" w:rsidRPr="002C500F" w:rsidRDefault="00436587" w:rsidP="00436587">
            <w:pPr>
              <w:pStyle w:val="NormalWeb"/>
              <w:numPr>
                <w:ilvl w:val="0"/>
                <w:numId w:val="5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salva a informação alterada e emite uma mensagem de confirmação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–‘</w:t>
            </w:r>
            <w:proofErr w:type="gramEnd"/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’ Alterado com Sucesso!</w:t>
            </w:r>
          </w:p>
          <w:p w14:paraId="6F80AED9" w14:textId="77777777" w:rsidR="00436587" w:rsidRDefault="00436587" w:rsidP="00436587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Contudo</w:t>
            </w:r>
          </w:p>
          <w:p w14:paraId="42FABB05" w14:textId="764C7919" w:rsidR="000E2DC0" w:rsidRDefault="00436587" w:rsidP="00CC6AD1">
            <w:pPr>
              <w:pStyle w:val="NormalWeb"/>
              <w:spacing w:before="0" w:after="0"/>
              <w:ind w:left="1276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Style w:val="Forte"/>
                <w:rFonts w:ascii="Times New Roman" w:hAnsi="Times New Roman" w:cs="Times New Roman"/>
                <w:sz w:val="22"/>
                <w:szCs w:val="22"/>
              </w:rPr>
              <w:t>SE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preenchimento não estiver de acordo </w:t>
            </w:r>
            <w:r w:rsidRPr="002C500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com [</w:t>
            </w:r>
            <w:r w:rsidRPr="002C500F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RNG001</w:t>
            </w:r>
            <w:r w:rsidRPr="0043658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] – </w:t>
            </w:r>
            <w:r w:rsidRPr="00436587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adastro de Usuários. ENTÃO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 sistema exibe a mensagem 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de Erro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 w:rsidRPr="007611CB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Erro ao alterar ‘</w:t>
            </w:r>
            <w:r w:rsidRPr="002C500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nome do campo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’, verifique a informação preenchida e tente novamente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 retorna ao passo 3.</w:t>
            </w:r>
          </w:p>
          <w:p w14:paraId="27E574CD" w14:textId="77777777" w:rsidR="000E2DC0" w:rsidRDefault="000E2DC0">
            <w:pPr>
              <w:pStyle w:val="NormalWeb"/>
              <w:spacing w:before="0" w:after="0" w:line="360" w:lineRule="auto"/>
              <w:ind w:left="1418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8BEA8FA" w14:textId="3FF546C6" w:rsidR="000E2DC0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3.3 </w:t>
            </w:r>
            <w:r w:rsidR="00436587">
              <w:rPr>
                <w:rFonts w:ascii="Times New Roman" w:hAnsi="Times New Roman" w:cs="Times New Roman"/>
                <w:bCs/>
                <w:szCs w:val="22"/>
                <w:lang w:val="pt-BR"/>
              </w:rPr>
              <w:t>Listar</w:t>
            </w:r>
            <w:r w:rsidR="006500BA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Conta de </w:t>
            </w:r>
            <w:r w:rsidR="006C477E">
              <w:rPr>
                <w:rFonts w:ascii="Times New Roman" w:hAnsi="Times New Roman" w:cs="Times New Roman"/>
                <w:bCs/>
                <w:szCs w:val="22"/>
                <w:lang w:val="pt-BR"/>
              </w:rPr>
              <w:t>Usuários</w:t>
            </w:r>
          </w:p>
          <w:p w14:paraId="356543C1" w14:textId="629AD08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</w:t>
            </w:r>
            <w:r w:rsidR="0043658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um </w:t>
            </w:r>
            <w:r w:rsidR="006500BA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usuário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08E52127" w14:textId="6B8FD1F0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listar as contas de Barbearias cadastradas</w:t>
            </w:r>
          </w:p>
          <w:p w14:paraId="59358712" w14:textId="77777777" w:rsidR="000E2DC0" w:rsidRDefault="006C477E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758B9653" w14:textId="057E77A3" w:rsidR="000E2DC0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Cliente realiza o login no sistema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712F7B9" w14:textId="568DE0B0" w:rsidR="000E2DC0" w:rsidRPr="007611CB" w:rsidRDefault="006C477E" w:rsidP="00315511">
            <w:pPr>
              <w:pStyle w:val="NormalWeb"/>
              <w:numPr>
                <w:ilvl w:val="0"/>
                <w:numId w:val="7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sistema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apresenta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página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 xml:space="preserve">‘Home’ 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>com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 todas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as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Barbearias</w:t>
            </w:r>
            <w:r w:rsidR="006500B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36587">
              <w:rPr>
                <w:rFonts w:ascii="Times New Roman" w:hAnsi="Times New Roman" w:cs="Times New Roman"/>
                <w:sz w:val="22"/>
                <w:szCs w:val="22"/>
              </w:rPr>
              <w:t>cadastradas</w:t>
            </w:r>
            <w:r w:rsidR="00576B61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="00576B61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31551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73252E66" w14:textId="77777777" w:rsidR="007611CB" w:rsidRPr="00315511" w:rsidRDefault="007611CB" w:rsidP="007611CB">
            <w:pPr>
              <w:pStyle w:val="NormalWeb"/>
              <w:spacing w:before="0" w:after="0"/>
              <w:ind w:left="1429"/>
              <w:jc w:val="both"/>
            </w:pPr>
          </w:p>
          <w:p w14:paraId="70637D04" w14:textId="7673FAAA" w:rsidR="00315511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3.4 </w:t>
            </w:r>
            <w:r w:rsidR="00315511">
              <w:rPr>
                <w:rFonts w:ascii="Times New Roman" w:hAnsi="Times New Roman" w:cs="Times New Roman"/>
                <w:bCs/>
                <w:szCs w:val="22"/>
                <w:lang w:val="pt-BR"/>
              </w:rPr>
              <w:t>Buscar Conta de Usuários</w:t>
            </w:r>
          </w:p>
          <w:p w14:paraId="33BFEA9B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6498025D" w14:textId="0F49DFA5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uscar as contas de Barbearias cadastradas</w:t>
            </w:r>
          </w:p>
          <w:p w14:paraId="369FA39F" w14:textId="77777777" w:rsidR="00315511" w:rsidRDefault="00315511" w:rsidP="00315511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554CB94" w14:textId="66ACAFF8" w:rsid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Cliente realiza o login no sistema.</w:t>
            </w:r>
          </w:p>
          <w:p w14:paraId="4112A4D0" w14:textId="77777777" w:rsidR="00315511" w:rsidRPr="00315511" w:rsidRDefault="00315511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3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1C209FF" w14:textId="0DE58154" w:rsidR="00315511" w:rsidRPr="00567F14" w:rsidRDefault="007611CB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Cliente clica na barra de pesquisa localizada logo abaixo da imagem/nome de usuário e, em seguida, realiza a busca de acordo com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[RNG00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3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] –</w:t>
            </w:r>
            <w:r w:rsidRPr="00F66BC2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Busca</w:t>
            </w:r>
            <w:r w:rsidR="001D6F0E"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r</w:t>
            </w:r>
            <w:r w:rsidRPr="00F66BC2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8436AF7" w14:textId="594C24D0" w:rsidR="00567F14" w:rsidRDefault="00567F14" w:rsidP="007611CB">
            <w:pPr>
              <w:pStyle w:val="NormalWeb"/>
              <w:numPr>
                <w:ilvl w:val="0"/>
                <w:numId w:val="8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sistema retorna todas as barbearias com base na pesquisa do usuário.</w:t>
            </w:r>
          </w:p>
          <w:p w14:paraId="2D7B5B1F" w14:textId="77777777" w:rsidR="00315511" w:rsidRDefault="00315511" w:rsidP="00315511">
            <w:pPr>
              <w:pStyle w:val="NormalWeb"/>
              <w:spacing w:before="0" w:after="0"/>
              <w:jc w:val="both"/>
            </w:pPr>
          </w:p>
          <w:p w14:paraId="0EF9A527" w14:textId="3B4FB50E" w:rsidR="007611CB" w:rsidRPr="00C5493E" w:rsidRDefault="00C5493E" w:rsidP="00C5493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 w:rsidRPr="00C5493E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3</w:t>
            </w:r>
            <w:r w:rsidRPr="00C5493E">
              <w:rPr>
                <w:rFonts w:ascii="Times New Roman" w:eastAsia="Arial Unicode MS" w:hAnsi="Times New Roman" w:cs="Times New Roman"/>
                <w:bCs/>
                <w:sz w:val="22"/>
                <w:szCs w:val="22"/>
                <w:lang w:val="pt-BR"/>
              </w:rPr>
              <w:t>.5</w:t>
            </w:r>
            <w:r w:rsidR="00231462">
              <w:rPr>
                <w:rFonts w:ascii="Times New Roman" w:eastAsia="Arial Unicode MS" w:hAnsi="Times New Roman" w:cs="Times New Roman"/>
                <w:b w:val="0"/>
                <w:sz w:val="22"/>
                <w:szCs w:val="22"/>
                <w:lang w:val="pt-BR"/>
              </w:rPr>
              <w:t xml:space="preserve"> </w:t>
            </w:r>
            <w:r w:rsidR="007611CB">
              <w:rPr>
                <w:rFonts w:ascii="Times New Roman" w:hAnsi="Times New Roman" w:cs="Times New Roman"/>
                <w:bCs/>
                <w:szCs w:val="22"/>
                <w:lang w:val="pt-BR"/>
              </w:rPr>
              <w:t>Visualizar Conta de Usuários</w:t>
            </w:r>
          </w:p>
          <w:p w14:paraId="1A41803E" w14:textId="7BE1A8FC" w:rsidR="007611CB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Cliente</w:t>
            </w:r>
          </w:p>
          <w:p w14:paraId="5DE19167" w14:textId="1B1CC6A8" w:rsidR="007611CB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visualizar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as contas de Barbearias cadastradas</w:t>
            </w:r>
          </w:p>
          <w:p w14:paraId="36F04381" w14:textId="39FDDF4B" w:rsidR="00567F14" w:rsidRDefault="007611CB" w:rsidP="00231462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2383FCC0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 Cliente realiza o login no sistema.</w:t>
            </w:r>
          </w:p>
          <w:p w14:paraId="23DE6A64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a página ‘Home’ com todas as Barbearias cadastradas, conforme </w:t>
            </w:r>
            <w:r w:rsidRPr="009449AD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[IV003].</w:t>
            </w:r>
          </w:p>
          <w:p w14:paraId="0A257BEC" w14:textId="77777777" w:rsid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>O Cliente clica em qualquer Barbearia listada pelo sistema.</w:t>
            </w:r>
          </w:p>
          <w:p w14:paraId="4A3DC4F4" w14:textId="4F4AF854" w:rsidR="006F2F96" w:rsidRPr="009449AD" w:rsidRDefault="006F2F96" w:rsidP="009449AD">
            <w:pPr>
              <w:pStyle w:val="NormalWeb"/>
              <w:numPr>
                <w:ilvl w:val="0"/>
                <w:numId w:val="5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449AD">
              <w:rPr>
                <w:rFonts w:ascii="Times New Roman" w:hAnsi="Times New Roman" w:cs="Times New Roman"/>
                <w:sz w:val="22"/>
                <w:szCs w:val="22"/>
              </w:rPr>
              <w:t>O sistema apresenta uma nova página com todas as informações da Barbearia selecionada.</w:t>
            </w:r>
          </w:p>
          <w:p w14:paraId="30FBBA94" w14:textId="77777777" w:rsidR="006F2F96" w:rsidRPr="006F2F96" w:rsidRDefault="006F2F96" w:rsidP="006F2F96">
            <w:pPr>
              <w:pStyle w:val="NormalWeb"/>
              <w:spacing w:before="0" w:after="0" w:line="360" w:lineRule="auto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DCA9D9" w14:textId="7A1187B8" w:rsidR="00567F14" w:rsidRPr="00001C5C" w:rsidRDefault="00567F14" w:rsidP="006B0281">
            <w:pPr>
              <w:pStyle w:val="PSDS-MarcadoresNivel1"/>
              <w:numPr>
                <w:ilvl w:val="1"/>
                <w:numId w:val="62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>Definir</w:t>
            </w:r>
            <w:r w:rsidR="00001C5C" w:rsidRPr="00001C5C">
              <w:rPr>
                <w:rFonts w:ascii="Times New Roman" w:hAnsi="Times New Roman" w:cs="Times New Roman"/>
                <w:bCs/>
                <w:szCs w:val="22"/>
                <w:lang w:val="pt-BR"/>
              </w:rPr>
              <w:t xml:space="preserve"> Status </w:t>
            </w:r>
            <w:r w:rsidR="00001C5C" w:rsidRPr="00001C5C">
              <w:rPr>
                <w:rFonts w:ascii="Times New Roman" w:hAnsi="Times New Roman" w:cs="Times New Roman"/>
                <w:lang w:val="pt-BR"/>
              </w:rPr>
              <w:t>(Aberta ou Fechada)</w:t>
            </w:r>
          </w:p>
          <w:p w14:paraId="6A6CBD3A" w14:textId="4CC357F3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8A43A47" w14:textId="6F7C32BB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definir se a Barbearia estará ‘Aberta’ ou ‘Fechada’</w:t>
            </w:r>
          </w:p>
          <w:p w14:paraId="7F5C9852" w14:textId="77777777" w:rsidR="00567F14" w:rsidRDefault="00567F14" w:rsidP="00567F1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E4C7C86" w14:textId="090B6BE1" w:rsid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clica na imagem/nome de usuário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751E888" w14:textId="6F8DCE43" w:rsidR="00567F14" w:rsidRPr="00567F14" w:rsidRDefault="00567F14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>uma nova página com todas as informações da 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001C5C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4</w:t>
            </w:r>
            <w:r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.</w:t>
            </w:r>
          </w:p>
          <w:p w14:paraId="1C52B107" w14:textId="782A441F" w:rsidR="00567F14" w:rsidRPr="00567F14" w:rsidRDefault="00001C5C" w:rsidP="00E950D0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 Barbearia seleciona a opção ‘Status’</w:t>
            </w:r>
            <w:r w:rsidR="00567F1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D8816D9" w14:textId="48BB55C3" w:rsidR="000E2DC0" w:rsidRDefault="00567F14" w:rsidP="00CC6AD1">
            <w:pPr>
              <w:pStyle w:val="NormalWeb"/>
              <w:numPr>
                <w:ilvl w:val="0"/>
                <w:numId w:val="10"/>
              </w:numPr>
              <w:spacing w:before="0" w:after="0"/>
              <w:jc w:val="both"/>
            </w:pPr>
            <w:r w:rsidRPr="00001C5C"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proofErr w:type="spellStart"/>
            <w:r w:rsidR="00012DF4">
              <w:rPr>
                <w:rFonts w:ascii="Times New Roman" w:hAnsi="Times New Roman" w:cs="Times New Roman"/>
                <w:sz w:val="22"/>
                <w:szCs w:val="22"/>
              </w:rPr>
              <w:t>alternancia</w:t>
            </w:r>
            <w:proofErr w:type="spellEnd"/>
            <w:r w:rsidR="00001C5C">
              <w:rPr>
                <w:rFonts w:ascii="Times New Roman" w:hAnsi="Times New Roman" w:cs="Times New Roman"/>
                <w:sz w:val="22"/>
                <w:szCs w:val="22"/>
              </w:rPr>
              <w:t xml:space="preserve"> para ativar ou desativar o status de Aberta da Barbearia.</w:t>
            </w:r>
          </w:p>
          <w:p w14:paraId="36515A8F" w14:textId="77777777" w:rsidR="00CC6AD1" w:rsidRPr="00CC6AD1" w:rsidRDefault="00CC6AD1" w:rsidP="00CC6AD1">
            <w:pPr>
              <w:pStyle w:val="NormalWeb"/>
              <w:spacing w:before="0" w:after="0"/>
              <w:ind w:left="1429"/>
              <w:jc w:val="both"/>
            </w:pPr>
          </w:p>
          <w:p w14:paraId="08E13EC7" w14:textId="2DEED58D" w:rsidR="000E2DC0" w:rsidRDefault="00E950D0" w:rsidP="005F3566">
            <w:pPr>
              <w:pStyle w:val="PSDS-MarcadoresNivel1"/>
              <w:numPr>
                <w:ilvl w:val="1"/>
                <w:numId w:val="62"/>
              </w:numPr>
              <w:tabs>
                <w:tab w:val="left" w:pos="0"/>
              </w:tabs>
              <w:suppressAutoHyphens w:val="0"/>
              <w:spacing w:line="360" w:lineRule="auto"/>
            </w:pPr>
            <w:r>
              <w:rPr>
                <w:rFonts w:ascii="Times New Roman" w:hAnsi="Times New Roman" w:cs="Times New Roman"/>
                <w:bCs/>
                <w:szCs w:val="22"/>
                <w:lang w:val="pt-BR"/>
              </w:rPr>
              <w:t>Desativar Conta de Usuário</w:t>
            </w:r>
          </w:p>
          <w:p w14:paraId="443217C2" w14:textId="76DCEE9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Como</w:t>
            </w:r>
            <w:r w:rsidR="00E950D0"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 usuários </w:t>
            </w:r>
            <w:r w:rsidR="00E950D0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Cliente e Barbearia</w:t>
            </w:r>
          </w:p>
          <w:p w14:paraId="50C6418C" w14:textId="50330B92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Eu posso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desativar a conta de usuário</w:t>
            </w:r>
          </w:p>
          <w:p w14:paraId="60CD6A0E" w14:textId="77777777" w:rsidR="000E2DC0" w:rsidRPr="0067687A" w:rsidRDefault="006C477E">
            <w:pPr>
              <w:pStyle w:val="NormalWeb"/>
              <w:spacing w:before="0" w:after="0" w:line="360" w:lineRule="auto"/>
              <w:ind w:left="72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  <w:t xml:space="preserve">Ocorre então </w:t>
            </w:r>
          </w:p>
          <w:p w14:paraId="2CCE0DE9" w14:textId="1A9EDD80" w:rsidR="00FF190B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usuário</w:t>
            </w: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clica na imagem/nome de usuário.</w:t>
            </w:r>
          </w:p>
          <w:p w14:paraId="4B8B69FA" w14:textId="0B7521CF" w:rsidR="001D14E8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sistema apresenta uma nova página com todas as informações das respectivas contas, </w:t>
            </w:r>
            <w:r w:rsidR="0067687A">
              <w:rPr>
                <w:rFonts w:ascii="Times New Roman" w:hAnsi="Times New Roman" w:cs="Times New Roman"/>
                <w:sz w:val="22"/>
                <w:szCs w:val="22"/>
              </w:rPr>
              <w:t xml:space="preserve">conforme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Cliente e 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2</w:t>
            </w:r>
            <w:r w:rsidR="0067687A" w:rsidRPr="00576B6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]</w:t>
            </w:r>
            <w:r w:rsidR="0067687A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 do usuário Barbearia</w:t>
            </w:r>
            <w:r w:rsidR="0067687A"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0525576B" w14:textId="254E6528" w:rsidR="000E2DC0" w:rsidRPr="0067687A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O</w:t>
            </w:r>
            <w:r w:rsidR="006768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usuário clica no botão ‘Apagar Conta’, localizado no </w:t>
            </w:r>
            <w:r w:rsidR="009C4BC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final da página.</w:t>
            </w:r>
          </w:p>
          <w:p w14:paraId="6CAAF325" w14:textId="77777777" w:rsidR="001D14E8" w:rsidRDefault="006C477E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 w:rsidRPr="0067687A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 xml:space="preserve">O </w:t>
            </w:r>
            <w:r w:rsidR="009C4BC3"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sistema apresenta uma tela de diálogo, informando que a conta será apagada, e que o usuário ficará impossibilitado de criar uma conta com o mesmo e-mail, por um prazo de 90 (noventa) dias.</w:t>
            </w:r>
          </w:p>
          <w:p w14:paraId="613725D3" w14:textId="77777777" w:rsidR="001D14E8" w:rsidRDefault="009C4BC3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usuário clica no botão continuar.</w:t>
            </w:r>
          </w:p>
          <w:p w14:paraId="58B63D32" w14:textId="6EF5A7E6" w:rsidR="009C4BC3" w:rsidRPr="0067687A" w:rsidRDefault="009C4BC3" w:rsidP="00327162">
            <w:pPr>
              <w:pStyle w:val="NormalWeb"/>
              <w:numPr>
                <w:ilvl w:val="0"/>
                <w:numId w:val="54"/>
              </w:numPr>
              <w:spacing w:before="0" w:after="0"/>
              <w:jc w:val="both"/>
              <w:rPr>
                <w:color w:val="000000" w:themeColor="text1"/>
              </w:rPr>
            </w:pP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O sistema apresenta um input, solicitando que o usuário digite ‘</w:t>
            </w:r>
            <w:r w:rsidRPr="00C3587F">
              <w:rPr>
                <w:rFonts w:ascii="Times New Roman" w:eastAsia="Segoe UI" w:hAnsi="Times New Roman" w:cs="Times New Roman"/>
                <w:b/>
                <w:bCs/>
                <w:color w:val="000000" w:themeColor="text1"/>
                <w:sz w:val="22"/>
                <w:szCs w:val="22"/>
              </w:rPr>
              <w:t>CONFIRMAR’</w:t>
            </w:r>
            <w:r>
              <w:rPr>
                <w:rFonts w:ascii="Times New Roman" w:eastAsia="Segoe UI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3CF90343" w14:textId="77777777" w:rsidR="000E2DC0" w:rsidRPr="0067687A" w:rsidRDefault="000E2DC0">
            <w:pPr>
              <w:pStyle w:val="NormalWeb"/>
              <w:spacing w:before="0" w:after="0"/>
              <w:ind w:left="720"/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2"/>
              </w:rPr>
            </w:pPr>
          </w:p>
          <w:p w14:paraId="4D21D7EF" w14:textId="03F87ECF" w:rsidR="000E2DC0" w:rsidRPr="009C4BC3" w:rsidRDefault="006C477E" w:rsidP="009C4BC3">
            <w:pPr>
              <w:pStyle w:val="NormalWeb"/>
              <w:spacing w:before="0" w:after="0" w:line="360" w:lineRule="auto"/>
              <w:ind w:left="720"/>
              <w:rPr>
                <w:color w:val="000000" w:themeColor="text1"/>
              </w:rPr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Contudo</w:t>
            </w:r>
          </w:p>
          <w:p w14:paraId="284EA897" w14:textId="687A627F" w:rsidR="000E2DC0" w:rsidRDefault="006C477E" w:rsidP="00CC6AD1">
            <w:pPr>
              <w:pStyle w:val="NormalWeb"/>
              <w:spacing w:before="0" w:after="0"/>
              <w:ind w:left="1276"/>
              <w:jc w:val="both"/>
            </w:pP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SE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usuário clicar em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‘</w:t>
            </w:r>
            <w:r w:rsidR="009C4BC3" w:rsidRPr="00C3587F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CANCELAR’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,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67687A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ENTÃO </w:t>
            </w:r>
            <w:r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>o sistema</w:t>
            </w:r>
            <w:r w:rsidR="009C4BC3" w:rsidRPr="009C4BC3">
              <w:rPr>
                <w:rStyle w:val="Forte"/>
                <w:rFonts w:ascii="Times New Roman" w:hAnsi="Times New Roman" w:cs="Times New Roman"/>
                <w:b w:val="0"/>
                <w:bCs w:val="0"/>
                <w:color w:val="000000" w:themeColor="text1"/>
                <w:sz w:val="22"/>
                <w:szCs w:val="22"/>
              </w:rPr>
              <w:t xml:space="preserve"> fecha a tela de diálogo</w:t>
            </w:r>
            <w:r w:rsidR="009C4BC3">
              <w:rPr>
                <w:rStyle w:val="For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  <w:p w14:paraId="449DD6F6" w14:textId="77777777" w:rsidR="00CC6AD1" w:rsidRPr="00CC6AD1" w:rsidRDefault="00CC6AD1" w:rsidP="00CC6AD1">
            <w:pPr>
              <w:pStyle w:val="NormalWeb"/>
              <w:spacing w:before="0" w:after="0"/>
              <w:jc w:val="both"/>
              <w:rPr>
                <w:color w:val="000000" w:themeColor="text1"/>
              </w:rPr>
            </w:pPr>
          </w:p>
          <w:p w14:paraId="6CA65FA0" w14:textId="77777777" w:rsidR="000E2DC0" w:rsidRDefault="006C477E" w:rsidP="005F3566">
            <w:pPr>
              <w:pStyle w:val="NormalWeb"/>
              <w:numPr>
                <w:ilvl w:val="0"/>
                <w:numId w:val="62"/>
              </w:numPr>
              <w:tabs>
                <w:tab w:val="left" w:pos="-76"/>
                <w:tab w:val="left" w:pos="0"/>
              </w:tabs>
              <w:spacing w:before="0" w:after="0" w:line="360" w:lineRule="auto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Regras de Negócio</w:t>
            </w:r>
          </w:p>
          <w:p w14:paraId="45AF74DC" w14:textId="79C77EDF" w:rsidR="000E2DC0" w:rsidRDefault="003E4354" w:rsidP="003E4354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4.1 </w:t>
            </w:r>
            <w:r w:rsidR="006C477E">
              <w:rPr>
                <w:rFonts w:ascii="Times New Roman" w:hAnsi="Times New Roman" w:cs="Times New Roman"/>
                <w:szCs w:val="22"/>
                <w:lang w:val="pt-BR"/>
              </w:rPr>
              <w:t xml:space="preserve">[RNG001] - 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Cliente</w:t>
            </w:r>
            <w:r w:rsidR="009C4BC3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6E25BBB9" w14:textId="32E0A376" w:rsidR="000E2DC0" w:rsidRPr="00CC6AD1" w:rsidRDefault="006C477E" w:rsidP="003E4354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</w:t>
            </w:r>
            <w:r w:rsidR="00CC6AD1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usuário Cliente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0E2DC0" w14:paraId="60406FD0" w14:textId="77777777" w:rsidTr="00CC6AD1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9FA603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B09A07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11EFB0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C24F10D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0E2DC0" w14:paraId="293B1E67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30E7494" w14:textId="3F716525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9B0876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A087A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039ED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7F32B9E0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C0A1F12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56E496" w14:textId="6CAA570F" w:rsidR="000E2DC0" w:rsidRDefault="00CC6AD1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8C0950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A4E0C17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1BA0B19F" w14:textId="77777777" w:rsidTr="00CC6AD1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811B950" w14:textId="4E932CEA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Celular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AFF247B" w14:textId="2C5C356D" w:rsidR="000E2DC0" w:rsidRDefault="00CC6AD1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27442B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6F1C62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0E2DC0" w14:paraId="47A440D1" w14:textId="77777777" w:rsidTr="00CC6AD1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FD3819" w14:textId="77777777" w:rsidR="000E2DC0" w:rsidRDefault="006C477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35DF126" w14:textId="6EEEE9D1" w:rsidR="000E2DC0" w:rsidRDefault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5F8FF05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C5C2FD9" w14:textId="77777777" w:rsidR="000E2DC0" w:rsidRDefault="006C477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88CE598" w14:textId="77777777" w:rsidR="00F66BC2" w:rsidRDefault="00F66BC2" w:rsidP="00CC6AD1">
            <w:pPr>
              <w:pStyle w:val="PSDS-CorpodeTexto"/>
              <w:suppressAutoHyphens w:val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</w:p>
          <w:p w14:paraId="3912AE04" w14:textId="77777777" w:rsidR="000E2DC0" w:rsidRDefault="006C477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lastRenderedPageBreak/>
              <w:t xml:space="preserve">Regras de preenchimento: </w:t>
            </w:r>
          </w:p>
          <w:p w14:paraId="1CAA9CC8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do Usuário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84D6984" w14:textId="77777777" w:rsidR="000E2DC0" w:rsidRPr="006500BA" w:rsidRDefault="006C477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2CD5C405" w14:textId="2FAD4676" w:rsidR="000E2DC0" w:rsidRPr="006500BA" w:rsidRDefault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 w:rsidRPr="00CC6AD1">
              <w:rPr>
                <w:rFonts w:ascii="Times New Roman" w:hAnsi="Times New Roman" w:cs="Times New Roman"/>
                <w:b/>
                <w:sz w:val="24"/>
                <w:szCs w:val="20"/>
                <w:lang w:val="pt-BR"/>
              </w:rPr>
              <w:t>Celular</w:t>
            </w:r>
            <w:r w:rsidR="006C477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12269B11" w14:textId="6E17A7D3" w:rsidR="00CC6AD1" w:rsidRDefault="006C477E" w:rsidP="00CC6AD1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49550AA0" w14:textId="77777777" w:rsidR="00CC6AD1" w:rsidRPr="003E4354" w:rsidRDefault="00CC6AD1" w:rsidP="00CC6AD1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</w:p>
          <w:p w14:paraId="417E3B6B" w14:textId="37581C7D" w:rsidR="00CC6AD1" w:rsidRDefault="003E4354" w:rsidP="003E4354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49" w:firstLine="0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 </w:t>
            </w:r>
            <w:r w:rsidR="00AF04C7">
              <w:rPr>
                <w:rFonts w:ascii="Times New Roman" w:hAnsi="Times New Roman" w:cs="Times New Roman"/>
                <w:szCs w:val="22"/>
                <w:lang w:val="pt-BR"/>
              </w:rPr>
              <w:t xml:space="preserve">2 </w:t>
            </w:r>
            <w:r w:rsidR="00CC6AD1">
              <w:rPr>
                <w:rFonts w:ascii="Times New Roman" w:hAnsi="Times New Roman" w:cs="Times New Roman"/>
                <w:szCs w:val="22"/>
                <w:lang w:val="pt-BR"/>
              </w:rPr>
              <w:t>[RNG00</w:t>
            </w:r>
            <w:r w:rsidR="009574B6">
              <w:rPr>
                <w:rFonts w:ascii="Times New Roman" w:hAnsi="Times New Roman" w:cs="Times New Roman"/>
                <w:szCs w:val="22"/>
                <w:lang w:val="pt-BR"/>
              </w:rPr>
              <w:t>2</w:t>
            </w:r>
            <w:r w:rsidR="00CC6AD1">
              <w:rPr>
                <w:rFonts w:ascii="Times New Roman" w:hAnsi="Times New Roman" w:cs="Times New Roman"/>
                <w:szCs w:val="22"/>
                <w:lang w:val="pt-BR"/>
              </w:rPr>
              <w:t xml:space="preserve">] - 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Cadastro de Usuário</w:t>
            </w:r>
            <w:r w:rsid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 xml:space="preserve"> Barbearia</w:t>
            </w:r>
            <w:r w:rsidR="00CC6AD1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1D6139" w14:textId="57F04765" w:rsidR="009574B6" w:rsidRPr="00CC6AD1" w:rsidRDefault="009574B6" w:rsidP="00AF04C7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 xml:space="preserve">O usuário Barbearia deverá preencher os seguintes itens: 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9574B6" w14:paraId="3BFA4672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276D65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Itens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CA38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23AE75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8CA826C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9574B6" w14:paraId="5134A441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B6D5BC2" w14:textId="6063090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D65DADE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8A7C18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C791E4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7E40FD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B8E35F1" w14:textId="4A1C5DF5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B840B5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C9737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04450FF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18CEBEA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B1905B2" w14:textId="70D6418E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9FC7960" w14:textId="21B418B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C90728" w14:textId="1712401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24549B" w14:textId="1B0FD97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81BF66A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21FC8C" w14:textId="756A4358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2E22E7F" w14:textId="5A100D59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1E9B5A" w14:textId="323275E6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33A8C0E" w14:textId="648C3EDE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3B4B068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4EBFCD9" w14:textId="06A96EED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C4FE499" w14:textId="34DCED4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001C4A2" w14:textId="54E1B87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EE148D9" w14:textId="7354BAAA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31405E5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9CD64FF" w14:textId="23E51B49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de Usuário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7A86EF8" w14:textId="1A88278C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3B5DBE3" w14:textId="726EAB1B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C16B5B" w14:textId="148A11CF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025FF37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F090D8" w14:textId="22CAEB9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E-mail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F1A6CE" w14:textId="7461DC6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98FBE3" w14:textId="1AA73102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603FF25" w14:textId="0FD9E408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9574B6" w14:paraId="266E459E" w14:textId="77777777" w:rsidTr="002540D6">
              <w:trPr>
                <w:trHeight w:val="421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A32C1E4" w14:textId="77777777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Senha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451382" w14:textId="6951649C" w:rsidR="009574B6" w:rsidRDefault="009574B6" w:rsidP="009574B6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0A273D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900DCC" w14:textId="77777777" w:rsidR="009574B6" w:rsidRDefault="009574B6" w:rsidP="009574B6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4EC3E628" w14:textId="22BA3C48" w:rsidR="00CC6AD1" w:rsidRPr="00CC6AD1" w:rsidRDefault="00CC6AD1" w:rsidP="00CC6AD1">
            <w:pPr>
              <w:pStyle w:val="PSDS-CorpodeTexto"/>
              <w:suppressAutoHyphens w:val="0"/>
              <w:rPr>
                <w:lang w:val="pt-BR"/>
              </w:rPr>
            </w:pPr>
          </w:p>
          <w:p w14:paraId="1A19F5BB" w14:textId="77777777" w:rsidR="009574B6" w:rsidRDefault="009574B6" w:rsidP="009574B6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70F4C725" w14:textId="6755CA0D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51FA2875" w14:textId="4BA43ED8" w:rsidR="009574B6" w:rsidRP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AEA6E9B" w14:textId="3C7ED7AE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A3C074E" w14:textId="498AF0BC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259EA1F6" w14:textId="722382E0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B43610" w14:textId="34276447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de Usuário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0FB3BFBB" w14:textId="3B535B49" w:rsidR="009574B6" w:rsidRPr="006500BA" w:rsidRDefault="009574B6" w:rsidP="009574B6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DCF2A31" w14:textId="77777777" w:rsidR="009574B6" w:rsidRDefault="009574B6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Senha: </w:t>
            </w:r>
            <w:r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  <w:t>Preenchimento livre.</w:t>
            </w:r>
          </w:p>
          <w:p w14:paraId="2D6DDC8C" w14:textId="77777777" w:rsidR="001D6F0E" w:rsidRDefault="001D6F0E" w:rsidP="009574B6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bCs/>
                <w:sz w:val="24"/>
                <w:szCs w:val="22"/>
                <w:lang w:val="pt-BR"/>
              </w:rPr>
            </w:pPr>
          </w:p>
          <w:p w14:paraId="03A1C495" w14:textId="3A2B0417" w:rsidR="001D6F0E" w:rsidRPr="001D6F0E" w:rsidRDefault="00AF04C7" w:rsidP="00AF04C7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349" w:firstLine="0"/>
              <w:rPr>
                <w:rFonts w:ascii="Times New Roman" w:hAnsi="Times New Roman" w:cs="Times New Roman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4.3 </w:t>
            </w:r>
            <w:r w:rsidR="001D6F0E">
              <w:rPr>
                <w:rFonts w:ascii="Times New Roman" w:hAnsi="Times New Roman" w:cs="Times New Roman"/>
                <w:szCs w:val="22"/>
                <w:lang w:val="pt-BR"/>
              </w:rPr>
              <w:t xml:space="preserve">[RNG003] - </w:t>
            </w:r>
            <w:r w:rsidR="001D6F0E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Buscar Barbearia</w:t>
            </w:r>
            <w:r w:rsidR="001D6F0E" w:rsidRPr="00CC6AD1">
              <w:rPr>
                <w:rFonts w:ascii="Times New Roman" w:hAnsi="Times New Roman" w:cs="Times New Roman"/>
                <w:bCs/>
                <w:sz w:val="22"/>
                <w:szCs w:val="22"/>
                <w:lang w:val="pt-BR"/>
              </w:rPr>
              <w:t>.</w:t>
            </w:r>
          </w:p>
          <w:p w14:paraId="01AA680A" w14:textId="0DE5CC1B" w:rsidR="00F66BC2" w:rsidRDefault="001D6F0E" w:rsidP="00966339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1069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  <w:r w:rsidRPr="001D6F0E"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  <w:t>O usuário Cliente deverá buscar uma Barbearia, usando os seguintes parâmetros:</w:t>
            </w:r>
          </w:p>
          <w:tbl>
            <w:tblPr>
              <w:tblW w:w="884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14"/>
              <w:gridCol w:w="2146"/>
              <w:gridCol w:w="1985"/>
              <w:gridCol w:w="1603"/>
            </w:tblGrid>
            <w:tr w:rsidR="001D6F0E" w14:paraId="783FF86D" w14:textId="77777777" w:rsidTr="002540D6">
              <w:trPr>
                <w:trHeight w:val="582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8B8DFE5" w14:textId="0C9B5768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Parâmetros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7722A95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Tipo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1D8808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Obrigatório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9C7922E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lang w:val="pt-BR"/>
                    </w:rPr>
                    <w:t>Tamanho</w:t>
                  </w:r>
                </w:p>
              </w:tc>
            </w:tr>
            <w:tr w:rsidR="001D6F0E" w14:paraId="6C5AEB6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2A6868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Nome da Barbearia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AF42C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45D339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 xml:space="preserve">Sim 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690640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39DE47BF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0701AC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Rua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82987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9BE1E9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A8A56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65A36744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73305F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Nº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113790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316536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A89DB01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0031F84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BD8B7D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Bairro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A9D0544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DFC6C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7D9F8FD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1ED5819D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80F5527" w14:textId="77777777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Cidade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F426EF8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Alfanumérico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2A7F1F9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FAAD42" w14:textId="77777777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  <w:tr w:rsidR="001D6F0E" w14:paraId="2A6BCDA0" w14:textId="77777777" w:rsidTr="002540D6">
              <w:trPr>
                <w:trHeight w:val="433"/>
              </w:trPr>
              <w:tc>
                <w:tcPr>
                  <w:tcW w:w="31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FDA2631" w14:textId="7DAF3CBB" w:rsidR="001D6F0E" w:rsidRDefault="001D6F0E" w:rsidP="001D6F0E">
                  <w:pPr>
                    <w:pStyle w:val="PSDS-CorpodeTexto"/>
                    <w:snapToGrid w:val="0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0"/>
                      <w:lang w:val="pt-BR"/>
                    </w:rPr>
                    <w:t>Status (Aberta ou Fechada)</w:t>
                  </w:r>
                </w:p>
              </w:tc>
              <w:tc>
                <w:tcPr>
                  <w:tcW w:w="21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EF834E9" w14:textId="0F9730C0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 w:rsidRPr="001D6F0E"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alfabéticos</w:t>
                  </w:r>
                </w:p>
              </w:tc>
              <w:tc>
                <w:tcPr>
                  <w:tcW w:w="19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12CC73" w14:textId="2407C708" w:rsidR="001D6F0E" w:rsidRDefault="001D6F0E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Sim</w:t>
                  </w:r>
                </w:p>
              </w:tc>
              <w:tc>
                <w:tcPr>
                  <w:tcW w:w="160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3A30B8" w14:textId="016601B5" w:rsidR="001D6F0E" w:rsidRDefault="00F66BC2" w:rsidP="001D6F0E">
                  <w:pPr>
                    <w:pStyle w:val="PSDS-CorpodeTexto"/>
                    <w:snapToGrid w:val="0"/>
                    <w:spacing w:line="360" w:lineRule="auto"/>
                    <w:ind w:firstLine="0"/>
                    <w:jc w:val="left"/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lang w:val="pt-BR"/>
                    </w:rPr>
                    <w:t>-</w:t>
                  </w:r>
                </w:p>
              </w:tc>
            </w:tr>
          </w:tbl>
          <w:p w14:paraId="1A7C2C36" w14:textId="77777777" w:rsidR="001D6F0E" w:rsidRDefault="001D6F0E" w:rsidP="001D6F0E">
            <w:pPr>
              <w:pStyle w:val="PSDS-MarcadoresNivel1"/>
              <w:tabs>
                <w:tab w:val="left" w:pos="0"/>
              </w:tabs>
              <w:suppressAutoHyphens w:val="0"/>
              <w:spacing w:line="360" w:lineRule="auto"/>
              <w:ind w:left="0" w:firstLine="0"/>
              <w:rPr>
                <w:rFonts w:ascii="Times New Roman" w:hAnsi="Times New Roman" w:cs="Times New Roman"/>
                <w:b w:val="0"/>
                <w:bCs/>
                <w:szCs w:val="22"/>
                <w:lang w:val="pt-BR"/>
              </w:rPr>
            </w:pPr>
          </w:p>
          <w:p w14:paraId="08D947A9" w14:textId="77777777" w:rsidR="001D6F0E" w:rsidRDefault="001D6F0E" w:rsidP="001D6F0E">
            <w:pPr>
              <w:pStyle w:val="PSDS-CorpodeTexto"/>
              <w:suppressAutoHyphens w:val="0"/>
              <w:spacing w:line="360" w:lineRule="auto"/>
              <w:ind w:firstLine="1134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 xml:space="preserve">Regras de preenchimento: </w:t>
            </w:r>
          </w:p>
          <w:p w14:paraId="129EE08F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Nome da Barbearia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: Preenchimento livre.</w:t>
            </w:r>
          </w:p>
          <w:p w14:paraId="74199055" w14:textId="77777777" w:rsidR="001D6F0E" w:rsidRPr="009574B6" w:rsidRDefault="001D6F0E" w:rsidP="001D6F0E">
            <w:pPr>
              <w:pStyle w:val="PSDS-CorpodeTexto"/>
              <w:suppressAutoHyphens w:val="0"/>
              <w:ind w:left="1701" w:firstLine="0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Rua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13C30A89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Nº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3C77F4C6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Bairro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60F622F3" w14:textId="77777777" w:rsidR="001D6F0E" w:rsidRDefault="001D6F0E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Cidade</w:t>
            </w:r>
            <w:r w:rsidRPr="009574B6">
              <w:rPr>
                <w:lang w:val="pt-BR"/>
              </w:rPr>
              <w:t>:</w:t>
            </w:r>
            <w:r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Preenchimento livre.</w:t>
            </w:r>
          </w:p>
          <w:p w14:paraId="5DA7A801" w14:textId="0849AFAF" w:rsidR="001D6F0E" w:rsidRPr="006500BA" w:rsidRDefault="00F66BC2" w:rsidP="001D6F0E">
            <w:pPr>
              <w:pStyle w:val="PSDS-CorpodeTexto"/>
              <w:suppressAutoHyphens w:val="0"/>
              <w:ind w:left="1701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pt-BR"/>
              </w:rPr>
              <w:t>Status</w:t>
            </w:r>
            <w:r w:rsidR="001D6F0E" w:rsidRPr="009574B6">
              <w:rPr>
                <w:lang w:val="pt-BR"/>
              </w:rPr>
              <w:t>:</w:t>
            </w:r>
            <w:r w:rsidR="001D6F0E">
              <w:rPr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Aberta ou Fechada</w:t>
            </w:r>
            <w:r w:rsidR="001D6F0E">
              <w:rPr>
                <w:rFonts w:ascii="Times New Roman" w:hAnsi="Times New Roman" w:cs="Times New Roman"/>
                <w:sz w:val="24"/>
                <w:szCs w:val="22"/>
                <w:lang w:val="pt-BR"/>
              </w:rPr>
              <w:t>.</w:t>
            </w:r>
          </w:p>
          <w:p w14:paraId="0F746767" w14:textId="77777777" w:rsidR="000E2DC0" w:rsidRDefault="000E2DC0" w:rsidP="00F66BC2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7FAF9C5A" w14:textId="3D262356" w:rsidR="000E2DC0" w:rsidRPr="00F66BC2" w:rsidRDefault="00966339" w:rsidP="003E4354">
            <w:pPr>
              <w:pStyle w:val="NormalWeb"/>
              <w:numPr>
                <w:ilvl w:val="0"/>
                <w:numId w:val="10"/>
              </w:numPr>
              <w:tabs>
                <w:tab w:val="left" w:pos="-76"/>
                <w:tab w:val="left" w:pos="0"/>
              </w:tabs>
              <w:spacing w:before="0" w:after="0"/>
              <w:ind w:left="0"/>
              <w:rPr>
                <w:color w:val="FF0000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5. </w:t>
            </w:r>
            <w:r w:rsidR="006C477E" w:rsidRPr="00F66BC2">
              <w:rPr>
                <w:rFonts w:ascii="Times New Roman" w:eastAsia="Arial" w:hAnsi="Times New Roman" w:cs="Times New Roman"/>
                <w:b/>
                <w:bCs/>
                <w:color w:val="FF0000"/>
                <w:sz w:val="22"/>
                <w:szCs w:val="22"/>
              </w:rPr>
              <w:t xml:space="preserve"> </w:t>
            </w:r>
            <w:r w:rsidR="006C477E"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0F0E22E8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C5DDBA6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27C04014" w14:textId="77777777" w:rsidR="000E2DC0" w:rsidRPr="00F66BC2" w:rsidRDefault="000E2DC0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56711C4" w14:textId="7050BB34" w:rsidR="000E2DC0" w:rsidRPr="00F66BC2" w:rsidRDefault="006C477E">
            <w:pPr>
              <w:pStyle w:val="NormalWeb"/>
              <w:spacing w:before="0" w:after="0"/>
              <w:jc w:val="both"/>
              <w:rPr>
                <w:color w:val="FF0000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br/>
            </w:r>
          </w:p>
          <w:p w14:paraId="2E213F28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C80A8CA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7ED81D41" w14:textId="77777777" w:rsidR="000E2DC0" w:rsidRPr="00F66BC2" w:rsidRDefault="000E2DC0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43E73894" w14:textId="77777777" w:rsidR="000E2DC0" w:rsidRPr="00F66BC2" w:rsidRDefault="006C477E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7862BC9D" w14:textId="61DB0419" w:rsidR="000E2DC0" w:rsidRPr="00F66BC2" w:rsidRDefault="000E2DC0">
            <w:pPr>
              <w:pStyle w:val="NormalWeb"/>
              <w:spacing w:before="0" w:after="0" w:line="360" w:lineRule="auto"/>
              <w:rPr>
                <w:color w:val="FF0000"/>
              </w:rPr>
            </w:pPr>
          </w:p>
          <w:p w14:paraId="7EEAC90B" w14:textId="0F5C82FE" w:rsidR="000E2DC0" w:rsidRPr="007307B9" w:rsidRDefault="00966339">
            <w:pPr>
              <w:pStyle w:val="NormalWeb"/>
              <w:spacing w:before="0" w:after="0" w:line="36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</w:t>
            </w:r>
            <w:r w:rsidR="006C477E"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Requisitos Não Funcionais </w:t>
            </w:r>
          </w:p>
          <w:p w14:paraId="102FAE80" w14:textId="77777777" w:rsidR="000E2DC0" w:rsidRPr="007307B9" w:rsidRDefault="006C477E">
            <w:pPr>
              <w:pStyle w:val="NormalWeb"/>
              <w:spacing w:before="0" w:after="0"/>
              <w:ind w:left="709"/>
              <w:jc w:val="both"/>
              <w:rPr>
                <w:b/>
                <w:bCs/>
              </w:rPr>
            </w:pPr>
            <w:r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460F96" w14:textId="77777777" w:rsidR="000E2DC0" w:rsidRPr="007307B9" w:rsidRDefault="000E2DC0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AD0B1F9" w14:textId="5DFD8DDF" w:rsidR="000E2DC0" w:rsidRPr="007307B9" w:rsidRDefault="00966339">
            <w:pPr>
              <w:pStyle w:val="NormalWeb"/>
              <w:spacing w:before="0" w:after="0" w:line="360" w:lineRule="auto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7</w:t>
            </w:r>
            <w:r w:rsidR="006C477E"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. Referências </w:t>
            </w:r>
          </w:p>
          <w:p w14:paraId="63489E68" w14:textId="77777777" w:rsidR="000E2DC0" w:rsidRPr="007307B9" w:rsidRDefault="006C477E">
            <w:pPr>
              <w:pStyle w:val="NormalWeb"/>
              <w:spacing w:before="0" w:after="0"/>
              <w:ind w:left="709"/>
              <w:jc w:val="both"/>
              <w:rPr>
                <w:b/>
                <w:bCs/>
              </w:rPr>
            </w:pPr>
            <w:r w:rsidRPr="007307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73F1ECD8" w14:textId="77777777" w:rsidR="000E2DC0" w:rsidRDefault="006C477E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23181E58" w14:textId="77777777" w:rsidR="000E2DC0" w:rsidRDefault="000E2DC0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D40BE91" w14:textId="77777777" w:rsidR="000E2DC0" w:rsidRDefault="000E2DC0">
      <w:pPr>
        <w:pStyle w:val="Standard"/>
      </w:pPr>
    </w:p>
    <w:p w14:paraId="5EAC4D46" w14:textId="292077ED" w:rsidR="00EC499B" w:rsidRDefault="00C074F5" w:rsidP="006919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C074F5">
        <w:rPr>
          <w:rFonts w:ascii="Times New Roman" w:eastAsia="SimSun" w:hAnsi="Times New Roman" w:cs="Times New Roman"/>
          <w:kern w:val="1"/>
        </w:rPr>
        <w:t xml:space="preserve">Após estabelecer a estrutura para gerenciar os dois tipos distintos de contas de usuários no sistema, conforme delineado no cenário de uso anterior, passamos agora à especificação do gerenciamento da agenda da barbearia. A seguir, apresentamos a </w:t>
      </w:r>
      <w:proofErr w:type="spellStart"/>
      <w:r w:rsidRPr="00C074F5">
        <w:rPr>
          <w:rFonts w:ascii="Times New Roman" w:eastAsia="SimSun" w:hAnsi="Times New Roman" w:cs="Times New Roman"/>
          <w:kern w:val="1"/>
        </w:rPr>
        <w:t>descrição</w:t>
      </w:r>
      <w:proofErr w:type="spellEnd"/>
      <w:r w:rsidRPr="00C074F5">
        <w:rPr>
          <w:rFonts w:ascii="Times New Roman" w:eastAsia="SimSun" w:hAnsi="Times New Roman" w:cs="Times New Roman"/>
          <w:kern w:val="1"/>
        </w:rPr>
        <w:t xml:space="preserve"> </w:t>
      </w:r>
      <w:proofErr w:type="spellStart"/>
      <w:r w:rsidRPr="00C074F5">
        <w:rPr>
          <w:rFonts w:ascii="Times New Roman" w:eastAsia="SimSun" w:hAnsi="Times New Roman" w:cs="Times New Roman"/>
          <w:kern w:val="1"/>
        </w:rPr>
        <w:t>detalhada</w:t>
      </w:r>
      <w:proofErr w:type="spellEnd"/>
      <w:r w:rsidRPr="00C074F5">
        <w:rPr>
          <w:rFonts w:ascii="Times New Roman" w:eastAsia="SimSun" w:hAnsi="Times New Roman" w:cs="Times New Roman"/>
          <w:kern w:val="1"/>
        </w:rPr>
        <w:t xml:space="preserve"> </w:t>
      </w:r>
      <w:proofErr w:type="spellStart"/>
      <w:r w:rsidRPr="00C074F5">
        <w:rPr>
          <w:rFonts w:ascii="Times New Roman" w:eastAsia="SimSun" w:hAnsi="Times New Roman" w:cs="Times New Roman"/>
          <w:kern w:val="1"/>
        </w:rPr>
        <w:t>deste</w:t>
      </w:r>
      <w:proofErr w:type="spellEnd"/>
      <w:r w:rsidRPr="00C074F5">
        <w:rPr>
          <w:rFonts w:ascii="Times New Roman" w:eastAsia="SimSun" w:hAnsi="Times New Roman" w:cs="Times New Roman"/>
          <w:kern w:val="1"/>
        </w:rPr>
        <w:t xml:space="preserve"> cenário.</w:t>
      </w:r>
    </w:p>
    <w:tbl>
      <w:tblPr>
        <w:tblW w:w="9071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690F74" w14:paraId="4D60A987" w14:textId="77777777" w:rsidTr="00027868">
        <w:trPr>
          <w:trHeight w:val="416"/>
        </w:trPr>
        <w:tc>
          <w:tcPr>
            <w:tcW w:w="907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90170" w14:textId="77777777" w:rsidR="00690F74" w:rsidRDefault="00690F74" w:rsidP="000074FB">
            <w:pPr>
              <w:pStyle w:val="PSDS-Titulo"/>
              <w:suppressAutoHyphens w:val="0"/>
              <w:spacing w:before="120" w:after="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Especificação de Cenários de Uso</w:t>
            </w:r>
          </w:p>
          <w:p w14:paraId="2DB8E873" w14:textId="77777777" w:rsidR="00690F74" w:rsidRDefault="00690F74" w:rsidP="000074FB">
            <w:pPr>
              <w:pStyle w:val="PSDS-CorpodeTexto"/>
              <w:suppressAutoHyphens w:val="0"/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pt-BR"/>
              </w:rPr>
            </w:pPr>
          </w:p>
          <w:p w14:paraId="29BA578D" w14:textId="64BD504E" w:rsidR="00690F74" w:rsidRPr="00824C61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Nome dos Cenários de Uso</w:t>
            </w:r>
          </w:p>
          <w:p w14:paraId="14D7C0C7" w14:textId="2EB4516C" w:rsidR="00824C61" w:rsidRPr="00824C61" w:rsidRDefault="00824C61" w:rsidP="00824C61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824C61">
              <w:rPr>
                <w:rFonts w:ascii="Times New Roman" w:hAnsi="Times New Roman" w:cs="Times New Roman"/>
                <w:b w:val="0"/>
                <w:bCs/>
                <w:lang w:val="pt-BR"/>
              </w:rPr>
              <w:t>Gerenciar Agenda</w:t>
            </w:r>
          </w:p>
          <w:p w14:paraId="32CF4A9D" w14:textId="1D7DBD6F" w:rsidR="003F772E" w:rsidRPr="00824C61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>Informações sobre os Cenários</w:t>
            </w:r>
          </w:p>
          <w:p w14:paraId="7C1C420C" w14:textId="378BBC07" w:rsidR="00824C61" w:rsidRPr="001E501F" w:rsidRDefault="00824C61" w:rsidP="001E501F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after="240" w:line="276" w:lineRule="auto"/>
              <w:ind w:left="360" w:firstLine="0"/>
              <w:rPr>
                <w:rFonts w:ascii="Times New Roman" w:hAnsi="Times New Roman" w:cs="Times New Roman"/>
                <w:b w:val="0"/>
                <w:bCs/>
                <w:lang w:val="pt-BR"/>
              </w:rPr>
            </w:pPr>
            <w:r w:rsidRPr="001E501F">
              <w:rPr>
                <w:rFonts w:ascii="Times New Roman" w:hAnsi="Times New Roman" w:cs="Times New Roman"/>
                <w:b w:val="0"/>
                <w:bCs/>
                <w:lang w:val="pt-BR"/>
              </w:rPr>
              <w:t>O principal propósito é facultar ao usuário Barbearia a plena gestão de sua agenda, abarcando a definição dos dias de atendimento, os horários disponíveis e a quantidade de dias reservados para agendamento. Desse modo, serão descritos os cenários para definir a quantidade e os dias da semana a serem trabalhados, os horários de trabalho para todos os dias definidos e os horários de trabalho, para cada dia definido em específico.</w:t>
            </w:r>
          </w:p>
          <w:p w14:paraId="6EDE6558" w14:textId="77777777" w:rsidR="00730C15" w:rsidRDefault="00690F74" w:rsidP="00730C15">
            <w:pPr>
              <w:pStyle w:val="PSDS-MarcadoresNivel1"/>
              <w:numPr>
                <w:ilvl w:val="0"/>
                <w:numId w:val="56"/>
              </w:numPr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lang w:val="pt-BR"/>
              </w:rPr>
            </w:pPr>
            <w:r>
              <w:rPr>
                <w:rFonts w:ascii="Times New Roman" w:hAnsi="Times New Roman" w:cs="Times New Roman"/>
                <w:szCs w:val="22"/>
                <w:lang w:val="pt-BR"/>
              </w:rPr>
              <w:t xml:space="preserve">Descrição dos Cenários </w:t>
            </w:r>
          </w:p>
          <w:p w14:paraId="449BC02A" w14:textId="096F8FFC" w:rsidR="00690F74" w:rsidRPr="00730C15" w:rsidRDefault="00036FB5" w:rsidP="00C739CA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ind w:left="360" w:firstLine="0"/>
              <w:rPr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3.1 </w:t>
            </w:r>
            <w:r w:rsidR="00DD1D41" w:rsidRPr="00730C15">
              <w:rPr>
                <w:rFonts w:ascii="Times New Roman" w:hAnsi="Times New Roman" w:cs="Times New Roman"/>
                <w:lang w:val="pt-BR"/>
              </w:rPr>
              <w:t>Definir os dias da semana a serem trabalhados</w:t>
            </w:r>
          </w:p>
          <w:p w14:paraId="2627E699" w14:textId="5AA8C604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 w:rsidR="00A76672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63C63F2A" w14:textId="4ACE8CCF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F0659E">
              <w:rPr>
                <w:rFonts w:ascii="Times New Roman" w:hAnsi="Times New Roman" w:cs="Times New Roman"/>
                <w:sz w:val="22"/>
                <w:szCs w:val="22"/>
              </w:rPr>
              <w:t>especificar os dias da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 xml:space="preserve"> semana a serem trabalhados</w:t>
            </w:r>
          </w:p>
          <w:p w14:paraId="4772285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01818126" w14:textId="5D29F997" w:rsidR="00690F74" w:rsidRDefault="00690F74" w:rsidP="000130FF">
            <w:pPr>
              <w:pStyle w:val="NormalWeb"/>
              <w:numPr>
                <w:ilvl w:val="0"/>
                <w:numId w:val="19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D56886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seleciona a opção ‘</w:t>
            </w:r>
            <w:r w:rsidR="00EC122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</w:t>
            </w:r>
            <w:r w:rsidR="00B22C0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</w:t>
            </w:r>
            <w:r w:rsidR="00794D06">
              <w:rPr>
                <w:rFonts w:ascii="Times New Roman" w:hAnsi="Times New Roman" w:cs="Times New Roman"/>
                <w:sz w:val="22"/>
                <w:szCs w:val="22"/>
              </w:rPr>
              <w:t xml:space="preserve"> contido na página de gerenciamento de conta.</w:t>
            </w:r>
          </w:p>
          <w:p w14:paraId="60443A7C" w14:textId="13472103" w:rsidR="00690F74" w:rsidRPr="005077FC" w:rsidRDefault="00690F74" w:rsidP="000130FF">
            <w:pPr>
              <w:pStyle w:val="NormalWeb"/>
              <w:numPr>
                <w:ilvl w:val="0"/>
                <w:numId w:val="19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sistema </w:t>
            </w:r>
            <w:r w:rsidR="004F117F">
              <w:rPr>
                <w:rFonts w:ascii="Times New Roman" w:hAnsi="Times New Roman" w:cs="Times New Roman"/>
                <w:sz w:val="22"/>
                <w:szCs w:val="22"/>
              </w:rPr>
              <w:t xml:space="preserve">apresenta todos os dias da semana, seguido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 w:rsidR="0070214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 xml:space="preserve"> possibilitando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665D8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BD5B4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usuário </w:t>
            </w:r>
            <w:r w:rsidR="00D55680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 xml:space="preserve"> definir os dias a serem trabalhados</w:t>
            </w:r>
            <w:r w:rsidR="00C64F2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964E8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[IV001]</w:t>
            </w:r>
            <w:r w:rsidR="00594DD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849159E" w14:textId="77777777" w:rsidR="005077FC" w:rsidRDefault="005077FC" w:rsidP="005077FC">
            <w:pPr>
              <w:pStyle w:val="NormalWeb"/>
              <w:spacing w:before="0" w:after="0" w:line="276" w:lineRule="auto"/>
              <w:ind w:left="1429"/>
              <w:jc w:val="both"/>
            </w:pPr>
          </w:p>
          <w:p w14:paraId="42BD91FF" w14:textId="3171DEC7" w:rsidR="00690F74" w:rsidRPr="005077FC" w:rsidRDefault="008A5CFD" w:rsidP="00B450D2">
            <w:pPr>
              <w:pStyle w:val="PSDS-MarcadoresNivel1"/>
              <w:tabs>
                <w:tab w:val="left" w:pos="-76"/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 xml:space="preserve">3.2 </w:t>
            </w:r>
            <w:r w:rsidR="00B349A6" w:rsidRPr="008B108E">
              <w:rPr>
                <w:rFonts w:ascii="Times New Roman" w:hAnsi="Times New Roman" w:cs="Times New Roman"/>
                <w:lang w:val="pt-BR"/>
              </w:rPr>
              <w:t xml:space="preserve">Definir </w:t>
            </w:r>
            <w:r w:rsidR="005077FC">
              <w:rPr>
                <w:rFonts w:ascii="Times New Roman" w:hAnsi="Times New Roman" w:cs="Times New Roman"/>
                <w:lang w:val="pt-BR"/>
              </w:rPr>
              <w:t>a quantidade de</w:t>
            </w:r>
            <w:r w:rsidR="00B349A6" w:rsidRPr="008B108E">
              <w:rPr>
                <w:rFonts w:ascii="Times New Roman" w:hAnsi="Times New Roman" w:cs="Times New Roman"/>
                <w:lang w:val="pt-BR"/>
              </w:rPr>
              <w:t xml:space="preserve"> dias a serem trabalhados</w:t>
            </w:r>
          </w:p>
          <w:p w14:paraId="7D96BBD3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1AB085D7" w14:textId="085568FA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 w:rsidR="00626B1F">
              <w:rPr>
                <w:rFonts w:ascii="Times New Roman" w:hAnsi="Times New Roman" w:cs="Times New Roman"/>
                <w:sz w:val="22"/>
                <w:szCs w:val="22"/>
              </w:rPr>
              <w:t>especificar a quantidade de dias da semana a serem trabalhados</w:t>
            </w:r>
          </w:p>
          <w:p w14:paraId="010B4A13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16723083" w14:textId="6BB6C548" w:rsidR="000C28E0" w:rsidRDefault="000C28E0" w:rsidP="00396C5F">
            <w:pPr>
              <w:pStyle w:val="NormalWeb"/>
              <w:numPr>
                <w:ilvl w:val="0"/>
                <w:numId w:val="17"/>
              </w:numPr>
              <w:tabs>
                <w:tab w:val="left" w:pos="207"/>
              </w:tabs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 usuário Barbearia seleciona a opção ‘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Dias de Trabalho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’, contido na página de gerenciamento de conta.</w:t>
            </w:r>
          </w:p>
          <w:p w14:paraId="1EA6005D" w14:textId="6BD50D6D" w:rsidR="00690F74" w:rsidRPr="00CC6AD1" w:rsidRDefault="000C28E0" w:rsidP="00396C5F">
            <w:pPr>
              <w:pStyle w:val="NormalWeb"/>
              <w:numPr>
                <w:ilvl w:val="0"/>
                <w:numId w:val="17"/>
              </w:numPr>
              <w:spacing w:before="0" w:after="0" w:line="276" w:lineRule="auto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</w:t>
            </w:r>
            <w:r w:rsidR="00575375">
              <w:rPr>
                <w:rFonts w:ascii="Times New Roman" w:hAnsi="Times New Roman" w:cs="Times New Roman"/>
                <w:sz w:val="22"/>
                <w:szCs w:val="22"/>
              </w:rPr>
              <w:t>exibe</w:t>
            </w:r>
            <w:r w:rsidR="00BD6646">
              <w:rPr>
                <w:rFonts w:ascii="Times New Roman" w:hAnsi="Times New Roman" w:cs="Times New Roman"/>
                <w:sz w:val="22"/>
                <w:szCs w:val="22"/>
              </w:rPr>
              <w:t>, logo abaixo dos dias da semana,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18558A">
              <w:rPr>
                <w:rFonts w:ascii="Times New Roman" w:hAnsi="Times New Roman" w:cs="Times New Roman"/>
                <w:sz w:val="22"/>
                <w:szCs w:val="22"/>
              </w:rPr>
              <w:t>três</w:t>
            </w:r>
            <w:r w:rsidR="00CE362A">
              <w:rPr>
                <w:rFonts w:ascii="Times New Roman" w:hAnsi="Times New Roman" w:cs="Times New Roman"/>
                <w:sz w:val="22"/>
                <w:szCs w:val="22"/>
              </w:rPr>
              <w:t xml:space="preserve"> opções: </w:t>
            </w:r>
            <w:r w:rsidR="001D7371">
              <w:rPr>
                <w:rFonts w:ascii="Times New Roman" w:hAnsi="Times New Roman" w:cs="Times New Roman"/>
                <w:sz w:val="22"/>
                <w:szCs w:val="22"/>
              </w:rPr>
              <w:t>próximos 7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15 dias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; e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próximos </w:t>
            </w:r>
            <w:r w:rsidR="00CE7014">
              <w:rPr>
                <w:rFonts w:ascii="Times New Roman" w:hAnsi="Times New Roman" w:cs="Times New Roman"/>
                <w:sz w:val="22"/>
                <w:szCs w:val="22"/>
              </w:rPr>
              <w:t>30</w:t>
            </w:r>
            <w:r w:rsidR="00F5341E">
              <w:rPr>
                <w:rFonts w:ascii="Times New Roman" w:hAnsi="Times New Roman" w:cs="Times New Roman"/>
                <w:sz w:val="22"/>
                <w:szCs w:val="22"/>
              </w:rPr>
              <w:t xml:space="preserve"> dias</w:t>
            </w:r>
            <w:r w:rsidR="009277F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4420C">
              <w:rPr>
                <w:rFonts w:ascii="Times New Roman" w:hAnsi="Times New Roman" w:cs="Times New Roman"/>
                <w:sz w:val="22"/>
                <w:szCs w:val="22"/>
              </w:rPr>
              <w:t>Cada uma delas é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 xml:space="preserve"> acompanhada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de um botão </w:t>
            </w:r>
            <w:r w:rsidR="00012DF4">
              <w:rPr>
                <w:rFonts w:ascii="Times New Roman" w:hAnsi="Times New Roman" w:cs="Times New Roman"/>
                <w:sz w:val="22"/>
                <w:szCs w:val="22"/>
              </w:rPr>
              <w:t>de alternância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permitindo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10AA9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Barbearia definir </w:t>
            </w:r>
            <w:r w:rsidR="00B71D24">
              <w:rPr>
                <w:rFonts w:ascii="Times New Roman" w:hAnsi="Times New Roman" w:cs="Times New Roman"/>
                <w:sz w:val="22"/>
                <w:szCs w:val="22"/>
              </w:rPr>
              <w:t xml:space="preserve">a quantidade de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dias a serem</w:t>
            </w:r>
            <w:r w:rsidR="008A2E7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A2E78" w:rsidRPr="008A2E78">
              <w:rPr>
                <w:rFonts w:ascii="Times New Roman" w:hAnsi="Times New Roman" w:cs="Times New Roman"/>
                <w:sz w:val="22"/>
                <w:szCs w:val="22"/>
              </w:rPr>
              <w:t>disponibilizados para agendamento</w:t>
            </w:r>
            <w:r w:rsidR="00CE3F18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3F18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2</w:t>
            </w:r>
            <w:r w:rsidR="00CE3F18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A87CA66" w14:textId="77777777" w:rsidR="00690F74" w:rsidRDefault="00690F74" w:rsidP="000074FB">
            <w:pPr>
              <w:pStyle w:val="NormalWeb"/>
              <w:spacing w:before="0" w:after="0" w:line="360" w:lineRule="auto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C7934" w14:textId="6772616E" w:rsidR="00690F74" w:rsidRPr="00012DF4" w:rsidRDefault="00012DF4" w:rsidP="00B450D2">
            <w:pPr>
              <w:pStyle w:val="PSDS-MarcadoresNivel1"/>
              <w:numPr>
                <w:ilvl w:val="1"/>
                <w:numId w:val="58"/>
              </w:numPr>
              <w:tabs>
                <w:tab w:val="left" w:pos="0"/>
              </w:tabs>
              <w:suppressAutoHyphens w:val="0"/>
              <w:spacing w:line="360" w:lineRule="auto"/>
              <w:rPr>
                <w:rFonts w:ascii="Times New Roman" w:hAnsi="Times New Roman" w:cs="Times New Roman"/>
                <w:lang w:val="pt-BR"/>
              </w:rPr>
            </w:pPr>
            <w:r w:rsidRPr="00012DF4">
              <w:rPr>
                <w:rFonts w:ascii="Times New Roman" w:hAnsi="Times New Roman" w:cs="Times New Roman"/>
                <w:bCs/>
                <w:lang w:val="pt-BR"/>
              </w:rPr>
              <w:t>Definir os horários de trabalho para todos os dias definidos</w:t>
            </w:r>
          </w:p>
          <w:p w14:paraId="20D675BE" w14:textId="77777777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Como um usuário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</w:p>
          <w:p w14:paraId="5E6FB48A" w14:textId="219C5441" w:rsidR="00012DF4" w:rsidRDefault="00012DF4" w:rsidP="00012DF4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Eu posso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padronizar os horários de trabalho para todos os dias definidos</w:t>
            </w:r>
          </w:p>
          <w:p w14:paraId="605CDC71" w14:textId="77777777" w:rsidR="00690F74" w:rsidRDefault="00690F74" w:rsidP="000074FB">
            <w:pPr>
              <w:pStyle w:val="NormalWeb"/>
              <w:spacing w:before="0" w:after="0" w:line="360" w:lineRule="auto"/>
              <w:ind w:left="720"/>
              <w:jc w:val="both"/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Ocorre então </w:t>
            </w:r>
          </w:p>
          <w:p w14:paraId="6581B317" w14:textId="3099E712" w:rsidR="00690F74" w:rsidRDefault="00030083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 xml:space="preserve"> usuário Barbearia seleciona a opção ‘</w:t>
            </w:r>
            <w:r w:rsidR="00E72152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Definir Horários</w:t>
            </w:r>
            <w:r w:rsidR="00742D26" w:rsidRPr="00742D2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de Trabalhos</w:t>
            </w:r>
            <w:r w:rsidR="00E72152">
              <w:rPr>
                <w:rFonts w:ascii="Times New Roman" w:hAnsi="Times New Roman" w:cs="Times New Roman"/>
                <w:sz w:val="22"/>
                <w:szCs w:val="22"/>
              </w:rPr>
              <w:t>’</w:t>
            </w:r>
            <w:r w:rsidR="00742D26">
              <w:rPr>
                <w:rFonts w:ascii="Times New Roman" w:hAnsi="Times New Roman" w:cs="Times New Roman"/>
                <w:sz w:val="22"/>
                <w:szCs w:val="22"/>
              </w:rPr>
              <w:t>, contido na página de gerenciamento de conta</w:t>
            </w:r>
            <w:r w:rsidR="00690F7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3BC0639B" w14:textId="5D126484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sistema apresenta 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uma </w:t>
            </w:r>
            <w:r w:rsidR="00B642AB">
              <w:rPr>
                <w:rFonts w:ascii="Times New Roman" w:hAnsi="Times New Roman" w:cs="Times New Roman"/>
                <w:sz w:val="22"/>
                <w:szCs w:val="22"/>
              </w:rPr>
              <w:t>lista dos</w:t>
            </w:r>
            <w:r w:rsidR="00335950">
              <w:rPr>
                <w:rFonts w:ascii="Times New Roman" w:hAnsi="Times New Roman" w:cs="Times New Roman"/>
                <w:sz w:val="22"/>
                <w:szCs w:val="22"/>
              </w:rPr>
              <w:t xml:space="preserve"> dias definidos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 xml:space="preserve"> anteriormente pelo usuário</w:t>
            </w:r>
            <w:r w:rsidR="00CE4457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CE445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3</w:t>
            </w:r>
            <w:r w:rsidR="00CE4457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5EB9FA83" w14:textId="18BF5798" w:rsidR="00690F74" w:rsidRDefault="00690F74" w:rsidP="00425B6E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 usuário </w:t>
            </w:r>
            <w:r w:rsidR="004D3B45">
              <w:rPr>
                <w:rFonts w:ascii="Times New Roman" w:hAnsi="Times New Roman" w:cs="Times New Roman"/>
                <w:sz w:val="22"/>
                <w:szCs w:val="22"/>
              </w:rPr>
              <w:t>Barbearia</w:t>
            </w:r>
            <w:r w:rsidR="00FE4C1D">
              <w:rPr>
                <w:rFonts w:ascii="Times New Roman" w:hAnsi="Times New Roman" w:cs="Times New Roman"/>
                <w:sz w:val="22"/>
                <w:szCs w:val="22"/>
              </w:rPr>
              <w:t xml:space="preserve"> seleciona qualquer dia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 xml:space="preserve"> da lista.</w:t>
            </w:r>
          </w:p>
          <w:p w14:paraId="7042963C" w14:textId="168CC20D" w:rsidR="00666F86" w:rsidRDefault="00690F74" w:rsidP="00666F86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O sistema </w:t>
            </w:r>
            <w:r w:rsidR="003B5CD8">
              <w:rPr>
                <w:rFonts w:ascii="Times New Roman" w:hAnsi="Times New Roman" w:cs="Times New Roman"/>
                <w:sz w:val="22"/>
                <w:szCs w:val="22"/>
              </w:rPr>
              <w:t>apresenta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 xml:space="preserve"> as seguintes opções</w:t>
            </w:r>
            <w:r w:rsidR="006D038D">
              <w:rPr>
                <w:rFonts w:ascii="Times New Roman" w:hAnsi="Times New Roman" w:cs="Times New Roman"/>
                <w:sz w:val="22"/>
                <w:szCs w:val="22"/>
              </w:rPr>
              <w:t xml:space="preserve"> de personalização</w:t>
            </w:r>
            <w:r w:rsidR="00B71D30">
              <w:rPr>
                <w:rFonts w:ascii="Times New Roman" w:hAnsi="Times New Roman" w:cs="Times New Roman"/>
                <w:sz w:val="22"/>
                <w:szCs w:val="22"/>
              </w:rPr>
              <w:t xml:space="preserve"> de horários</w:t>
            </w:r>
            <w:r w:rsidR="00A128A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42C77">
              <w:rPr>
                <w:rFonts w:ascii="Times New Roman" w:hAnsi="Times New Roman" w:cs="Times New Roman"/>
                <w:sz w:val="22"/>
                <w:szCs w:val="22"/>
              </w:rPr>
              <w:t xml:space="preserve"> uma lista de horários de</w:t>
            </w:r>
            <w:r w:rsidR="0060152D">
              <w:rPr>
                <w:rFonts w:ascii="Times New Roman" w:hAnsi="Times New Roman" w:cs="Times New Roman"/>
                <w:sz w:val="22"/>
                <w:szCs w:val="22"/>
              </w:rPr>
              <w:t xml:space="preserve"> 07:30 a 22:30,</w:t>
            </w:r>
            <w:r w:rsidR="00EA1A2E">
              <w:rPr>
                <w:rFonts w:ascii="Times New Roman" w:hAnsi="Times New Roman" w:cs="Times New Roman"/>
                <w:sz w:val="22"/>
                <w:szCs w:val="22"/>
              </w:rPr>
              <w:t xml:space="preserve"> com intervalos de 15 minutos</w:t>
            </w:r>
            <w:r w:rsidR="00B210D2">
              <w:rPr>
                <w:rFonts w:ascii="Times New Roman" w:hAnsi="Times New Roman" w:cs="Times New Roman"/>
                <w:sz w:val="22"/>
                <w:szCs w:val="22"/>
              </w:rPr>
              <w:t>, para determinar o início e término</w:t>
            </w:r>
            <w:r w:rsidR="00360F22">
              <w:rPr>
                <w:rFonts w:ascii="Times New Roman" w:hAnsi="Times New Roman" w:cs="Times New Roman"/>
                <w:sz w:val="22"/>
                <w:szCs w:val="22"/>
              </w:rPr>
              <w:t xml:space="preserve"> do expediente;</w:t>
            </w:r>
            <w:r w:rsidR="00FC6DD6">
              <w:rPr>
                <w:rFonts w:ascii="Times New Roman" w:hAnsi="Times New Roman" w:cs="Times New Roman"/>
                <w:sz w:val="22"/>
                <w:szCs w:val="22"/>
              </w:rPr>
              <w:t xml:space="preserve"> e uma lista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27D39">
              <w:rPr>
                <w:rFonts w:ascii="Times New Roman" w:hAnsi="Times New Roman" w:cs="Times New Roman"/>
                <w:sz w:val="22"/>
                <w:szCs w:val="22"/>
              </w:rPr>
              <w:t xml:space="preserve">com 6 (seis) </w:t>
            </w:r>
            <w:r w:rsidR="009E34C0">
              <w:rPr>
                <w:rFonts w:ascii="Times New Roman" w:hAnsi="Times New Roman" w:cs="Times New Roman"/>
                <w:sz w:val="22"/>
                <w:szCs w:val="22"/>
              </w:rPr>
              <w:t>opções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 xml:space="preserve">, sendo a primeira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de </w:t>
            </w:r>
            <w:r w:rsidR="00BD1D0C">
              <w:rPr>
                <w:rFonts w:ascii="Times New Roman" w:hAnsi="Times New Roman" w:cs="Times New Roman"/>
                <w:sz w:val="22"/>
                <w:szCs w:val="22"/>
              </w:rPr>
              <w:t>15min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 e </w:t>
            </w:r>
            <w:r w:rsidR="002A4F6C">
              <w:rPr>
                <w:rFonts w:ascii="Times New Roman" w:hAnsi="Times New Roman" w:cs="Times New Roman"/>
                <w:sz w:val="22"/>
                <w:szCs w:val="22"/>
              </w:rPr>
              <w:t xml:space="preserve">a </w:t>
            </w:r>
            <w:r w:rsidR="00E87F52">
              <w:rPr>
                <w:rFonts w:ascii="Times New Roman" w:hAnsi="Times New Roman" w:cs="Times New Roman"/>
                <w:sz w:val="22"/>
                <w:szCs w:val="22"/>
              </w:rPr>
              <w:t xml:space="preserve">última de 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>90min, tendo entre elas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671C01">
              <w:rPr>
                <w:rFonts w:ascii="Times New Roman" w:hAnsi="Times New Roman" w:cs="Times New Roman"/>
                <w:sz w:val="22"/>
                <w:szCs w:val="22"/>
              </w:rPr>
              <w:t xml:space="preserve"> um intervalo de 15 (quinze) minutos</w:t>
            </w:r>
            <w:r w:rsidR="00943AE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15F03">
              <w:rPr>
                <w:rFonts w:ascii="Times New Roman" w:hAnsi="Times New Roman" w:cs="Times New Roman"/>
                <w:sz w:val="22"/>
                <w:szCs w:val="22"/>
              </w:rPr>
              <w:t xml:space="preserve"> Essas opções determinam </w:t>
            </w:r>
            <w:r w:rsidR="0038775A">
              <w:rPr>
                <w:rFonts w:ascii="Times New Roman" w:hAnsi="Times New Roman" w:cs="Times New Roman"/>
                <w:sz w:val="22"/>
                <w:szCs w:val="22"/>
              </w:rPr>
              <w:t>o tempo de atendimento</w:t>
            </w:r>
            <w:r w:rsidR="0007649A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F711BC7" w14:textId="68BF2906" w:rsidR="00344B3D" w:rsidRDefault="00BC3833" w:rsidP="00344B3D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66F86">
              <w:rPr>
                <w:rFonts w:ascii="Times New Roman" w:hAnsi="Times New Roman" w:cs="Times New Roman"/>
                <w:sz w:val="22"/>
                <w:szCs w:val="22"/>
              </w:rPr>
              <w:t>O usuário seleciona os horários de início e término do expediente, bem como o tempo de atendimento.</w:t>
            </w:r>
          </w:p>
          <w:p w14:paraId="219B802A" w14:textId="77777777" w:rsidR="00600DFF" w:rsidRPr="00600DFF" w:rsidRDefault="00621E11" w:rsidP="00600DFF">
            <w:pPr>
              <w:pStyle w:val="NormalWeb"/>
              <w:numPr>
                <w:ilvl w:val="3"/>
                <w:numId w:val="3"/>
              </w:numPr>
              <w:spacing w:before="0" w:after="0"/>
              <w:ind w:left="1440"/>
              <w:jc w:val="both"/>
              <w:rPr>
                <w:color w:val="FF0000"/>
              </w:rPr>
            </w:pP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O sistema gera uma lista com base nos horários especificados anteriormente</w:t>
            </w:r>
            <w:r w:rsidR="0069210B">
              <w:rPr>
                <w:rFonts w:ascii="Times New Roman" w:hAnsi="Times New Roman" w:cs="Times New Roman"/>
                <w:sz w:val="22"/>
                <w:szCs w:val="22"/>
              </w:rPr>
              <w:t xml:space="preserve">, conforme 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[IV00</w:t>
            </w:r>
            <w:r w:rsidR="0069210B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4</w:t>
            </w:r>
            <w:r w:rsidR="0069210B" w:rsidRPr="00964E87">
              <w:rPr>
                <w:rFonts w:ascii="Times New Roman" w:hAnsi="Times New Roman" w:cs="Times New Roman"/>
                <w:color w:val="FF0000"/>
                <w:sz w:val="22"/>
                <w:szCs w:val="22"/>
              </w:rPr>
              <w:t>]</w:t>
            </w:r>
            <w:r w:rsidRPr="00621E11">
              <w:rPr>
                <w:rFonts w:ascii="Times New Roman" w:hAnsi="Times New Roman" w:cs="Times New Roman"/>
                <w:sz w:val="22"/>
                <w:szCs w:val="22"/>
              </w:rPr>
              <w:t>. Nessa lista, o usuário tem a possibilidade de remover o horário que lhe for conveniente. Além disso, são exibidos dois botões: um para salvar os horários definidos para aquele dia específico e outro para salvar os horários para todos os dias definidos.</w:t>
            </w:r>
          </w:p>
          <w:p w14:paraId="008D552F" w14:textId="77F1BB08" w:rsidR="00690F74" w:rsidRPr="00960FB1" w:rsidRDefault="00600DFF" w:rsidP="00600DFF">
            <w:pPr>
              <w:pStyle w:val="NormalWeb"/>
              <w:spacing w:before="0" w:after="0"/>
              <w:jc w:val="both"/>
              <w:rPr>
                <w:b/>
                <w:bCs/>
                <w:color w:val="FF0000"/>
              </w:rPr>
            </w:pPr>
            <w:r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4. </w:t>
            </w:r>
            <w:r w:rsidR="00690F74" w:rsidRPr="00960FB1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 xml:space="preserve">Interface Visual </w:t>
            </w:r>
          </w:p>
          <w:p w14:paraId="49099476" w14:textId="77777777" w:rsidR="00690F74" w:rsidRPr="00F66BC2" w:rsidRDefault="00690F74" w:rsidP="000074FB">
            <w:pPr>
              <w:pStyle w:val="NormalWeb"/>
              <w:spacing w:before="0" w:after="0"/>
              <w:ind w:left="709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2DC8CD9D" w14:textId="73C3970D" w:rsidR="00690F74" w:rsidRDefault="00690F74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[IV001]</w:t>
            </w:r>
          </w:p>
          <w:p w14:paraId="1849B4DE" w14:textId="77777777" w:rsidR="00960FB1" w:rsidRPr="00960FB1" w:rsidRDefault="00960FB1" w:rsidP="000074FB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19A81766" w14:textId="361F5D9C" w:rsidR="00690F74" w:rsidRDefault="00690F74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  <w:r w:rsidRPr="00F66BC2"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  <w:t>[IV002]</w:t>
            </w:r>
          </w:p>
          <w:p w14:paraId="6114AB6D" w14:textId="77777777" w:rsidR="00960FB1" w:rsidRPr="00960FB1" w:rsidRDefault="00960FB1" w:rsidP="00960FB1">
            <w:pPr>
              <w:pStyle w:val="NormalWeb"/>
              <w:spacing w:before="0" w:after="0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2"/>
                <w:szCs w:val="22"/>
              </w:rPr>
            </w:pPr>
          </w:p>
          <w:p w14:paraId="609674D4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5. Requisitos Não Funcionais </w:t>
            </w:r>
          </w:p>
          <w:p w14:paraId="070CC704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103BA618" w14:textId="77777777" w:rsidR="00690F74" w:rsidRPr="008421DD" w:rsidRDefault="00690F74" w:rsidP="000074FB">
            <w:pPr>
              <w:pStyle w:val="NormalWeb"/>
              <w:spacing w:before="0" w:after="0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B5F9EB0" w14:textId="77777777" w:rsidR="00690F74" w:rsidRPr="008421DD" w:rsidRDefault="00690F74" w:rsidP="000074FB">
            <w:pPr>
              <w:pStyle w:val="NormalWeb"/>
              <w:spacing w:before="0" w:after="0" w:line="360" w:lineRule="auto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6. Referências</w:t>
            </w:r>
            <w:r w:rsidRPr="008421D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7E57BA13" w14:textId="77777777" w:rsidR="00690F74" w:rsidRPr="008421DD" w:rsidRDefault="00690F74" w:rsidP="000074FB">
            <w:pPr>
              <w:pStyle w:val="NormalWeb"/>
              <w:spacing w:before="0" w:after="0"/>
              <w:ind w:left="709"/>
              <w:jc w:val="both"/>
            </w:pPr>
            <w:r w:rsidRPr="008421DD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Não se aplica</w:t>
            </w:r>
          </w:p>
          <w:p w14:paraId="068A5993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ab/>
            </w:r>
          </w:p>
          <w:p w14:paraId="049B1AD2" w14:textId="77777777" w:rsidR="00690F74" w:rsidRDefault="00690F74" w:rsidP="000074FB">
            <w:pPr>
              <w:pStyle w:val="NormalWeb"/>
              <w:tabs>
                <w:tab w:val="left" w:pos="1725"/>
              </w:tabs>
              <w:spacing w:before="0" w:after="0"/>
              <w:ind w:left="709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EDD102" w14:textId="77777777" w:rsidR="00543640" w:rsidRDefault="00543640" w:rsidP="009E0A6E">
      <w:pPr>
        <w:pStyle w:val="Standard"/>
        <w:jc w:val="both"/>
        <w:rPr>
          <w:rFonts w:ascii="Times New Roman" w:hAnsi="Times New Roman" w:cs="Times New Roman"/>
        </w:rPr>
      </w:pPr>
    </w:p>
    <w:p w14:paraId="52783C41" w14:textId="1F05FB57" w:rsidR="00776448" w:rsidRDefault="002D58CD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2D58CD">
        <w:rPr>
          <w:rFonts w:ascii="Times New Roman" w:eastAsia="SimSun" w:hAnsi="Times New Roman" w:cs="Times New Roman"/>
          <w:kern w:val="1"/>
        </w:rPr>
        <w:t>Após definir a estrutura para o gerenciamento da agenda da barbearia, como delineado no cenário de uso anterior, avançamos agora para a especificação do gerenciamento dos serviços oferecidos pela barbearia. A seguir, detalhamos este cenário em sua totalidade.</w:t>
      </w:r>
    </w:p>
    <w:p w14:paraId="355687F1" w14:textId="77777777" w:rsidR="00776448" w:rsidRDefault="0077644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043EF8DB" w14:textId="77777777" w:rsidR="00776448" w:rsidRDefault="00776448" w:rsidP="00776448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7EDD9F81" w14:textId="77777777" w:rsidR="00776448" w:rsidRDefault="00776448" w:rsidP="00776448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173D0FAD" w14:textId="77777777" w:rsidR="00776448" w:rsidRPr="00BD00C1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1C8F2469" w14:textId="5B1C7B7D" w:rsidR="00776448" w:rsidRPr="00DC4791" w:rsidRDefault="00776448" w:rsidP="0077644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027868">
        <w:rPr>
          <w:rFonts w:ascii="Times New Roman" w:hAnsi="Times New Roman" w:cs="Times New Roman"/>
        </w:rPr>
        <w:t>Serviço</w:t>
      </w:r>
    </w:p>
    <w:p w14:paraId="3A748B57" w14:textId="77777777" w:rsidR="00776448" w:rsidRPr="006E30DF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6D71E273" w14:textId="513F06D7" w:rsidR="00776448" w:rsidRDefault="007E03FE" w:rsidP="00776448">
      <w:pPr>
        <w:jc w:val="both"/>
        <w:rPr>
          <w:rFonts w:ascii="Times New Roman" w:hAnsi="Times New Roman" w:cs="Times New Roman"/>
          <w:sz w:val="22"/>
          <w:szCs w:val="22"/>
        </w:rPr>
      </w:pPr>
      <w:r w:rsidRPr="007E03FE">
        <w:rPr>
          <w:rFonts w:ascii="Times New Roman" w:hAnsi="Times New Roman" w:cs="Times New Roman"/>
          <w:sz w:val="22"/>
          <w:szCs w:val="22"/>
        </w:rPr>
        <w:t xml:space="preserve">O objetivo primordial é conceder ao usuário da Barbearia total controle sobre os serviços disponibilizados para seus clientes. Portanto, </w:t>
      </w:r>
      <w:r w:rsidR="00DE7F6E">
        <w:rPr>
          <w:rFonts w:ascii="Times New Roman" w:hAnsi="Times New Roman" w:cs="Times New Roman"/>
          <w:sz w:val="22"/>
          <w:szCs w:val="22"/>
        </w:rPr>
        <w:t>será</w:t>
      </w:r>
      <w:r w:rsidRPr="007E03FE">
        <w:rPr>
          <w:rFonts w:ascii="Times New Roman" w:hAnsi="Times New Roman" w:cs="Times New Roman"/>
          <w:sz w:val="22"/>
          <w:szCs w:val="22"/>
        </w:rPr>
        <w:t xml:space="preserve"> </w:t>
      </w:r>
      <w:r w:rsidR="00DE7F6E">
        <w:rPr>
          <w:rFonts w:ascii="Times New Roman" w:hAnsi="Times New Roman" w:cs="Times New Roman"/>
          <w:sz w:val="22"/>
          <w:szCs w:val="22"/>
        </w:rPr>
        <w:t>descrito</w:t>
      </w:r>
      <w:r w:rsidRPr="007E03FE">
        <w:rPr>
          <w:rFonts w:ascii="Times New Roman" w:hAnsi="Times New Roman" w:cs="Times New Roman"/>
          <w:sz w:val="22"/>
          <w:szCs w:val="22"/>
        </w:rPr>
        <w:t xml:space="preserve"> os cenários para definir, editar, listar e remover serviços.</w:t>
      </w:r>
    </w:p>
    <w:p w14:paraId="67D4C6EA" w14:textId="77777777" w:rsidR="00DE7F6E" w:rsidRPr="006E2EE9" w:rsidRDefault="00DE7F6E" w:rsidP="00776448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5094A97" w14:textId="77777777" w:rsidR="00776448" w:rsidRDefault="00776448" w:rsidP="00776448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07F6397" w14:textId="3008045B" w:rsidR="00776448" w:rsidRPr="008B108E" w:rsidRDefault="00D53080" w:rsidP="00B450D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      </w:t>
      </w:r>
      <w:r w:rsidR="00776448"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="00776448" w:rsidRPr="008B108E">
        <w:rPr>
          <w:rFonts w:ascii="Times New Roman" w:hAnsi="Times New Roman" w:cs="Times New Roman"/>
          <w:lang w:val="pt-BR"/>
        </w:rPr>
        <w:t>Definir os dias da semana a serem trabalhados</w:t>
      </w:r>
    </w:p>
    <w:p w14:paraId="021C5E71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55FCC93" w14:textId="49AB3618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DE7F6E">
        <w:rPr>
          <w:rFonts w:ascii="Times New Roman" w:hAnsi="Times New Roman" w:cs="Times New Roman"/>
          <w:sz w:val="22"/>
          <w:szCs w:val="22"/>
        </w:rPr>
        <w:t>cadastrar um serviço</w:t>
      </w:r>
    </w:p>
    <w:p w14:paraId="1737EDBD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7A816F8" w14:textId="15C81C53" w:rsidR="00776448" w:rsidRDefault="00776448" w:rsidP="00F533F3">
      <w:pPr>
        <w:pStyle w:val="NormalWeb"/>
        <w:numPr>
          <w:ilvl w:val="0"/>
          <w:numId w:val="2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DE7F6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686017B" w14:textId="2D6684CE" w:rsidR="00776448" w:rsidRPr="00E95CCD" w:rsidRDefault="00776448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BE12E0">
        <w:rPr>
          <w:rFonts w:ascii="Times New Roman" w:hAnsi="Times New Roman" w:cs="Times New Roman"/>
          <w:sz w:val="22"/>
          <w:szCs w:val="22"/>
        </w:rPr>
        <w:t>um botão com o texto “Adicionar Serviço”</w:t>
      </w:r>
      <w:r w:rsidR="00E95CCD"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5113FA3" w14:textId="12AE807D" w:rsidR="00E95CCD" w:rsidRPr="004C091F" w:rsidRDefault="00E95CCD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</w:t>
      </w:r>
      <w:r w:rsidR="004C091F">
        <w:rPr>
          <w:rFonts w:ascii="Times New Roman" w:hAnsi="Times New Roman" w:cs="Times New Roman"/>
          <w:sz w:val="22"/>
          <w:szCs w:val="22"/>
        </w:rPr>
        <w:t>.</w:t>
      </w:r>
    </w:p>
    <w:p w14:paraId="223C0BF0" w14:textId="1C7AA876" w:rsidR="004C091F" w:rsidRPr="00964156" w:rsidRDefault="004C091F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>O sistema apresenta uma tela com os campos necessários para cadastrar um novo</w:t>
      </w:r>
      <w:r w:rsidR="00964156">
        <w:rPr>
          <w:rFonts w:ascii="Times New Roman" w:hAnsi="Times New Roman" w:cs="Times New Roman"/>
          <w:sz w:val="22"/>
          <w:szCs w:val="22"/>
        </w:rPr>
        <w:t xml:space="preserve"> serviço</w:t>
      </w:r>
      <w:r w:rsidR="00B63147">
        <w:rPr>
          <w:rFonts w:ascii="Times New Roman" w:hAnsi="Times New Roman" w:cs="Times New Roman"/>
          <w:sz w:val="22"/>
          <w:szCs w:val="22"/>
        </w:rPr>
        <w:t>, conforme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 w:rsidR="003E731F"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 w:rsidR="00964156">
        <w:rPr>
          <w:rFonts w:ascii="Times New Roman" w:hAnsi="Times New Roman" w:cs="Times New Roman"/>
          <w:sz w:val="22"/>
          <w:szCs w:val="22"/>
        </w:rPr>
        <w:t>.</w:t>
      </w:r>
    </w:p>
    <w:p w14:paraId="083E0739" w14:textId="7CA4261C" w:rsidR="00964156" w:rsidRPr="009609C5" w:rsidRDefault="00964156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</w:t>
      </w:r>
      <w:r w:rsidR="009609C5">
        <w:rPr>
          <w:rFonts w:ascii="Times New Roman" w:hAnsi="Times New Roman" w:cs="Times New Roman"/>
          <w:sz w:val="22"/>
          <w:szCs w:val="22"/>
        </w:rPr>
        <w:t xml:space="preserve"> apresentados.</w:t>
      </w:r>
    </w:p>
    <w:p w14:paraId="364805C0" w14:textId="4409D4C3" w:rsidR="009944A3" w:rsidRP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</w:t>
      </w:r>
      <w:r w:rsidR="008159E1">
        <w:rPr>
          <w:rFonts w:ascii="Times New Roman" w:hAnsi="Times New Roman" w:cs="Times New Roman"/>
          <w:b/>
          <w:bCs/>
          <w:sz w:val="22"/>
          <w:szCs w:val="22"/>
        </w:rPr>
        <w:t>o.</w:t>
      </w:r>
    </w:p>
    <w:p w14:paraId="4072C648" w14:textId="37E85D8C" w:rsidR="009944A3" w:rsidRDefault="009944A3" w:rsidP="00F533F3">
      <w:pPr>
        <w:pStyle w:val="NormalWeb"/>
        <w:numPr>
          <w:ilvl w:val="0"/>
          <w:numId w:val="2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243DE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e emite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243DE7">
        <w:rPr>
          <w:rFonts w:ascii="Times New Roman" w:hAnsi="Times New Roman" w:cs="Times New Roman"/>
          <w:b/>
          <w:bCs/>
          <w:sz w:val="22"/>
          <w:szCs w:val="22"/>
        </w:rPr>
        <w:t>Serviço adicionado com sucesso!</w:t>
      </w:r>
    </w:p>
    <w:p w14:paraId="0E2D7DC5" w14:textId="77777777" w:rsidR="009944A3" w:rsidRDefault="009944A3" w:rsidP="00F533F3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023E983B" w14:textId="3FB92A8D" w:rsidR="009944A3" w:rsidRDefault="009944A3" w:rsidP="009944A3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="008159E1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8159E1" w:rsidRPr="008159E1">
        <w:rPr>
          <w:rFonts w:ascii="Times New Roman" w:hAnsi="Times New Roman" w:cs="Times New Roman"/>
          <w:b/>
          <w:bCs/>
          <w:sz w:val="22"/>
          <w:szCs w:val="22"/>
        </w:rPr>
        <w:t>Cadastro de Serviço</w:t>
      </w:r>
      <w:r w:rsidR="008159E1">
        <w:rPr>
          <w:rFonts w:ascii="Times New Roman" w:hAnsi="Times New Roman" w:cs="Times New Roman"/>
          <w:bCs/>
          <w:sz w:val="22"/>
          <w:szCs w:val="22"/>
        </w:rPr>
        <w:t>.</w:t>
      </w:r>
    </w:p>
    <w:p w14:paraId="796F5DEA" w14:textId="05FA4AA0" w:rsidR="009944A3" w:rsidRPr="009944A3" w:rsidRDefault="009944A3" w:rsidP="004465C7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</w:t>
      </w:r>
      <w:r w:rsidR="004465C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DF3C046" w14:textId="77777777" w:rsidR="00776448" w:rsidRDefault="00776448" w:rsidP="00776448">
      <w:pPr>
        <w:pStyle w:val="NormalWeb"/>
        <w:spacing w:before="0" w:after="0" w:line="276" w:lineRule="auto"/>
        <w:ind w:left="1429"/>
        <w:jc w:val="both"/>
      </w:pPr>
    </w:p>
    <w:p w14:paraId="4B24092F" w14:textId="1CAAC86F" w:rsidR="00776448" w:rsidRPr="005077FC" w:rsidRDefault="00D53080" w:rsidP="00EE3D0F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3.2 </w:t>
      </w:r>
      <w:r w:rsidR="00E7481C">
        <w:rPr>
          <w:rFonts w:ascii="Times New Roman" w:hAnsi="Times New Roman" w:cs="Times New Roman"/>
          <w:lang w:val="pt-BR"/>
        </w:rPr>
        <w:t>Listar</w:t>
      </w:r>
      <w:r w:rsidR="001977E7">
        <w:rPr>
          <w:rFonts w:ascii="Times New Roman" w:hAnsi="Times New Roman" w:cs="Times New Roman"/>
          <w:lang w:val="pt-BR"/>
        </w:rPr>
        <w:t xml:space="preserve"> Serviço</w:t>
      </w:r>
    </w:p>
    <w:p w14:paraId="40811C0D" w14:textId="77777777" w:rsidR="00776448" w:rsidRDefault="00776448" w:rsidP="00776448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341DFF9B" w14:textId="3C1F42EF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63147"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7DE3B1D3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329E7A9" w14:textId="36BD11D8" w:rsidR="00776448" w:rsidRDefault="00776448" w:rsidP="00F4650A">
      <w:pPr>
        <w:pStyle w:val="NormalWeb"/>
        <w:numPr>
          <w:ilvl w:val="0"/>
          <w:numId w:val="2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</w:t>
      </w:r>
      <w:r w:rsidR="003E731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seleciona a opção ‘</w:t>
      </w:r>
      <w:r w:rsidR="00D551B7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4E020D2" w14:textId="6A182F63" w:rsidR="00776448" w:rsidRDefault="00776448" w:rsidP="00F4650A">
      <w:pPr>
        <w:pStyle w:val="NormalWeb"/>
        <w:numPr>
          <w:ilvl w:val="0"/>
          <w:numId w:val="2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 xml:space="preserve">O sistema exibe, logo </w:t>
      </w:r>
      <w:r w:rsidR="00D551B7" w:rsidRPr="00477B94">
        <w:rPr>
          <w:rFonts w:ascii="Times New Roman" w:hAnsi="Times New Roman" w:cs="Times New Roman"/>
          <w:sz w:val="22"/>
          <w:szCs w:val="22"/>
        </w:rPr>
        <w:t>acima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D551B7" w:rsidRPr="00477B94">
        <w:rPr>
          <w:rFonts w:ascii="Times New Roman" w:hAnsi="Times New Roman" w:cs="Times New Roman"/>
          <w:sz w:val="22"/>
          <w:szCs w:val="22"/>
        </w:rPr>
        <w:t>do botão ‘Adicionar Ser</w:t>
      </w:r>
      <w:r w:rsidR="00477B94" w:rsidRPr="00477B94">
        <w:rPr>
          <w:rFonts w:ascii="Times New Roman" w:hAnsi="Times New Roman" w:cs="Times New Roman"/>
          <w:sz w:val="22"/>
          <w:szCs w:val="22"/>
        </w:rPr>
        <w:t>viço</w:t>
      </w:r>
      <w:r w:rsidR="00D551B7" w:rsidRPr="00477B94">
        <w:rPr>
          <w:rFonts w:ascii="Times New Roman" w:hAnsi="Times New Roman" w:cs="Times New Roman"/>
          <w:sz w:val="22"/>
          <w:szCs w:val="22"/>
        </w:rPr>
        <w:t>’</w:t>
      </w:r>
      <w:r w:rsidRPr="00477B94">
        <w:rPr>
          <w:rFonts w:ascii="Times New Roman" w:hAnsi="Times New Roman" w:cs="Times New Roman"/>
          <w:sz w:val="22"/>
          <w:szCs w:val="22"/>
        </w:rPr>
        <w:t xml:space="preserve">, </w:t>
      </w:r>
      <w:r w:rsidR="00597E65">
        <w:rPr>
          <w:rFonts w:ascii="Times New Roman" w:hAnsi="Times New Roman" w:cs="Times New Roman"/>
          <w:sz w:val="22"/>
          <w:szCs w:val="22"/>
        </w:rPr>
        <w:t>os serviço</w:t>
      </w:r>
      <w:r w:rsidR="000775E7">
        <w:rPr>
          <w:rFonts w:ascii="Times New Roman" w:hAnsi="Times New Roman" w:cs="Times New Roman"/>
          <w:sz w:val="22"/>
          <w:szCs w:val="22"/>
        </w:rPr>
        <w:t>s</w:t>
      </w:r>
      <w:r w:rsidR="00597E65">
        <w:rPr>
          <w:rFonts w:ascii="Times New Roman" w:hAnsi="Times New Roman" w:cs="Times New Roman"/>
          <w:sz w:val="22"/>
          <w:szCs w:val="22"/>
        </w:rPr>
        <w:t xml:space="preserve"> cadastrados</w:t>
      </w:r>
      <w:r w:rsidR="00CD348A">
        <w:rPr>
          <w:rFonts w:ascii="Times New Roman" w:hAnsi="Times New Roman" w:cs="Times New Roman"/>
          <w:sz w:val="22"/>
          <w:szCs w:val="22"/>
        </w:rPr>
        <w:t>.</w:t>
      </w:r>
    </w:p>
    <w:p w14:paraId="690E048B" w14:textId="41110E8A" w:rsidR="00CD348A" w:rsidRPr="008D6F79" w:rsidRDefault="00CD348A" w:rsidP="00CD348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4EEEC8D" w14:textId="7D5DD512" w:rsidR="002509E4" w:rsidRPr="00477B94" w:rsidRDefault="00CD348A" w:rsidP="002509E4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</w:t>
      </w:r>
      <w:r w:rsidR="00A30361">
        <w:rPr>
          <w:rFonts w:ascii="Times New Roman" w:hAnsi="Times New Roman" w:cs="Times New Roman"/>
          <w:sz w:val="22"/>
          <w:szCs w:val="22"/>
        </w:rPr>
        <w:t xml:space="preserve"> uma mensagem informativa</w:t>
      </w:r>
      <w:r w:rsidR="00F70877">
        <w:rPr>
          <w:rFonts w:ascii="Times New Roman" w:hAnsi="Times New Roman" w:cs="Times New Roman"/>
          <w:sz w:val="22"/>
          <w:szCs w:val="22"/>
        </w:rPr>
        <w:t xml:space="preserve"> “Nenhum serviço cadastrado”.</w:t>
      </w:r>
    </w:p>
    <w:p w14:paraId="13B60E30" w14:textId="6399FC1D" w:rsidR="002509E4" w:rsidRDefault="002509E4" w:rsidP="002509E4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4A4B0AB9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serviços cadastrados</w:t>
      </w:r>
    </w:p>
    <w:p w14:paraId="3BE73964" w14:textId="77777777" w:rsidR="002509E4" w:rsidRDefault="002509E4" w:rsidP="002509E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0919788" w14:textId="2D905D11" w:rsidR="002509E4" w:rsidRDefault="006D4D3B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Após fazer login </w:t>
      </w:r>
      <w:r w:rsidR="00071DCC">
        <w:rPr>
          <w:rFonts w:ascii="Times New Roman" w:hAnsi="Times New Roman" w:cs="Times New Roman"/>
          <w:sz w:val="22"/>
          <w:szCs w:val="22"/>
        </w:rPr>
        <w:t xml:space="preserve">no sistema, o usuário seleciona a </w:t>
      </w:r>
      <w:r w:rsidR="00AD2049">
        <w:rPr>
          <w:rFonts w:ascii="Times New Roman" w:hAnsi="Times New Roman" w:cs="Times New Roman"/>
          <w:sz w:val="22"/>
          <w:szCs w:val="22"/>
        </w:rPr>
        <w:t>barbearia de sua preferência</w:t>
      </w:r>
      <w:r w:rsidR="00AB7661">
        <w:rPr>
          <w:rFonts w:ascii="Times New Roman" w:hAnsi="Times New Roman" w:cs="Times New Roman"/>
          <w:sz w:val="22"/>
          <w:szCs w:val="22"/>
        </w:rPr>
        <w:t>.</w:t>
      </w:r>
    </w:p>
    <w:p w14:paraId="5C6F0CF4" w14:textId="3244CD1C" w:rsidR="002509E4" w:rsidRDefault="002509E4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 w:rsidR="00AB7661">
        <w:rPr>
          <w:rFonts w:ascii="Times New Roman" w:hAnsi="Times New Roman" w:cs="Times New Roman"/>
          <w:sz w:val="22"/>
          <w:szCs w:val="22"/>
        </w:rPr>
        <w:t xml:space="preserve"> então, o perfil da</w:t>
      </w:r>
      <w:r w:rsidR="00F145DA">
        <w:rPr>
          <w:rFonts w:ascii="Times New Roman" w:hAnsi="Times New Roman" w:cs="Times New Roman"/>
          <w:sz w:val="22"/>
          <w:szCs w:val="22"/>
        </w:rPr>
        <w:t xml:space="preserve"> barbearia selecionada, contendo tod</w:t>
      </w:r>
      <w:r w:rsidR="005B2AC2">
        <w:rPr>
          <w:rFonts w:ascii="Times New Roman" w:hAnsi="Times New Roman" w:cs="Times New Roman"/>
          <w:sz w:val="22"/>
          <w:szCs w:val="22"/>
        </w:rPr>
        <w:t>os</w:t>
      </w:r>
      <w:r w:rsidR="00F145DA">
        <w:rPr>
          <w:rFonts w:ascii="Times New Roman" w:hAnsi="Times New Roman" w:cs="Times New Roman"/>
          <w:sz w:val="22"/>
          <w:szCs w:val="22"/>
        </w:rPr>
        <w:t xml:space="preserve"> </w:t>
      </w:r>
      <w:r w:rsidR="001928E4">
        <w:rPr>
          <w:rFonts w:ascii="Times New Roman" w:hAnsi="Times New Roman" w:cs="Times New Roman"/>
          <w:sz w:val="22"/>
          <w:szCs w:val="22"/>
        </w:rPr>
        <w:t>os serviços, disponíveis para agendamento.</w:t>
      </w:r>
    </w:p>
    <w:p w14:paraId="2B50D099" w14:textId="77777777" w:rsidR="002509E4" w:rsidRPr="008D6F79" w:rsidRDefault="002509E4" w:rsidP="002509E4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001A5DB9" w14:textId="17A8CD9D" w:rsidR="001D68B4" w:rsidRPr="00CE492B" w:rsidRDefault="002509E4" w:rsidP="00CE492B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serviço cadastrado, o sistema apresenta uma mensagem informativa “Nenhum serviço cadastrado”.</w:t>
      </w:r>
    </w:p>
    <w:p w14:paraId="2557CD6A" w14:textId="0D553F79" w:rsidR="00776448" w:rsidRPr="00012DF4" w:rsidRDefault="007E0498" w:rsidP="00EE3D0F">
      <w:pPr>
        <w:pStyle w:val="PSDS-MarcadoresNivel1"/>
        <w:numPr>
          <w:ilvl w:val="1"/>
          <w:numId w:val="59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Editar</w:t>
      </w:r>
      <w:r w:rsidR="004F0308">
        <w:rPr>
          <w:rFonts w:ascii="Times New Roman" w:hAnsi="Times New Roman" w:cs="Times New Roman"/>
          <w:bCs/>
          <w:lang w:val="pt-BR"/>
        </w:rPr>
        <w:t xml:space="preserve"> Serviço</w:t>
      </w:r>
    </w:p>
    <w:p w14:paraId="34702D08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4E7C575C" w14:textId="4AF044C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BE088B">
        <w:rPr>
          <w:rFonts w:ascii="Times New Roman" w:hAnsi="Times New Roman" w:cs="Times New Roman"/>
          <w:sz w:val="22"/>
          <w:szCs w:val="22"/>
        </w:rPr>
        <w:t>e</w:t>
      </w:r>
      <w:r w:rsidR="004F0308">
        <w:rPr>
          <w:rFonts w:ascii="Times New Roman" w:hAnsi="Times New Roman" w:cs="Times New Roman"/>
          <w:sz w:val="22"/>
          <w:szCs w:val="22"/>
        </w:rPr>
        <w:t>ditar as informações d</w:t>
      </w:r>
      <w:r w:rsidR="002252CE">
        <w:rPr>
          <w:rFonts w:ascii="Times New Roman" w:hAnsi="Times New Roman" w:cs="Times New Roman"/>
          <w:sz w:val="22"/>
          <w:szCs w:val="22"/>
        </w:rPr>
        <w:t>e serviços cadastrados</w:t>
      </w:r>
    </w:p>
    <w:p w14:paraId="13303AE4" w14:textId="77777777" w:rsidR="00776448" w:rsidRDefault="00776448" w:rsidP="00776448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C5007D5" w14:textId="18459CE1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2252CE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5494966" w14:textId="6EBA4F95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103507">
        <w:rPr>
          <w:rFonts w:ascii="Times New Roman" w:hAnsi="Times New Roman" w:cs="Times New Roman"/>
          <w:sz w:val="22"/>
          <w:szCs w:val="22"/>
        </w:rPr>
        <w:t>serviços cadastrados</w:t>
      </w:r>
      <w:r w:rsidR="00463DBB">
        <w:rPr>
          <w:rFonts w:ascii="Times New Roman" w:hAnsi="Times New Roman" w:cs="Times New Roman"/>
          <w:sz w:val="22"/>
          <w:szCs w:val="22"/>
        </w:rPr>
        <w:t xml:space="preserve">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 w:rsidR="00463DBB"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791B1C9" w14:textId="3AA428B6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5C1287">
        <w:rPr>
          <w:rFonts w:ascii="Times New Roman" w:hAnsi="Times New Roman" w:cs="Times New Roman"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3B5E3CCB" w14:textId="20F23F00" w:rsidR="00776448" w:rsidRDefault="00776448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0815A9">
        <w:rPr>
          <w:rFonts w:ascii="Times New Roman" w:hAnsi="Times New Roman" w:cs="Times New Roman"/>
          <w:sz w:val="22"/>
          <w:szCs w:val="22"/>
        </w:rPr>
        <w:t>os campos contendo as informações</w:t>
      </w:r>
      <w:r w:rsidR="005200DF">
        <w:rPr>
          <w:rFonts w:ascii="Times New Roman" w:hAnsi="Times New Roman" w:cs="Times New Roman"/>
          <w:sz w:val="22"/>
          <w:szCs w:val="22"/>
        </w:rPr>
        <w:t xml:space="preserve"> do serviço cadastrado.</w:t>
      </w:r>
    </w:p>
    <w:p w14:paraId="54B426B3" w14:textId="3EF715E5" w:rsidR="00351C83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1E3D9325" w14:textId="3EB16FD3" w:rsidR="00351C83" w:rsidRPr="00576B61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555120" w:rsidRPr="008159E1">
        <w:rPr>
          <w:rFonts w:ascii="Times New Roman" w:hAnsi="Times New Roman" w:cs="Times New Roman"/>
          <w:b/>
          <w:bCs/>
          <w:sz w:val="22"/>
          <w:szCs w:val="22"/>
        </w:rPr>
        <w:t>Serviço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3B42BE6B" w14:textId="264E6C2E" w:rsidR="00351C83" w:rsidRPr="002C500F" w:rsidRDefault="00351C83" w:rsidP="00806991">
      <w:pPr>
        <w:pStyle w:val="NormalWeb"/>
        <w:numPr>
          <w:ilvl w:val="0"/>
          <w:numId w:val="25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O sistema salva a informação alterada e emite uma mensagem de confirmação </w:t>
      </w:r>
      <w:r w:rsidR="00266695"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0A8FEFC2" w14:textId="77777777" w:rsidR="00351C83" w:rsidRDefault="00351C83" w:rsidP="00351C83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4A2002BD" w14:textId="7EAD3AA2" w:rsidR="00266695" w:rsidRPr="00576B61" w:rsidRDefault="00351C83" w:rsidP="0080699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="00266695" w:rsidRPr="008159E1">
        <w:rPr>
          <w:rFonts w:ascii="Times New Roman" w:hAnsi="Times New Roman" w:cs="Times New Roman"/>
          <w:b/>
          <w:bCs/>
          <w:sz w:val="22"/>
          <w:szCs w:val="22"/>
        </w:rPr>
        <w:t>[RNG001] – Cadastro de Serviço</w:t>
      </w:r>
      <w:r w:rsidR="008159E1"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EED93A2" w14:textId="5C34954D" w:rsidR="00351C83" w:rsidRDefault="00351C83" w:rsidP="0080699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</w:t>
      </w:r>
      <w:r w:rsidR="00806991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469B66EE" w14:textId="4EDA1984" w:rsidR="0035600B" w:rsidRPr="00012DF4" w:rsidRDefault="0035600B" w:rsidP="00EE3D0F">
      <w:pPr>
        <w:pStyle w:val="PSDS-MarcadoresNivel1"/>
        <w:numPr>
          <w:ilvl w:val="1"/>
          <w:numId w:val="59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>Apagar Serviço</w:t>
      </w:r>
    </w:p>
    <w:p w14:paraId="1966714A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0A14E154" w14:textId="58E0F868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apagar um serviço cadastrados</w:t>
      </w:r>
    </w:p>
    <w:p w14:paraId="5E1504E4" w14:textId="77777777" w:rsidR="00F65654" w:rsidRDefault="00F65654" w:rsidP="00F65654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33208738" w14:textId="77777777" w:rsidR="001B7A64" w:rsidRPr="001B7A64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>
        <w:rPr>
          <w:rFonts w:ascii="Times New Roman" w:hAnsi="Times New Roman" w:cs="Times New Roman"/>
          <w:b/>
          <w:bCs/>
          <w:sz w:val="22"/>
          <w:szCs w:val="22"/>
        </w:rPr>
        <w:t>Serviço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67699390" w14:textId="4B42177F" w:rsidR="00F65654" w:rsidRPr="00696AC9" w:rsidRDefault="00F65654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serviços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F351CB1" w14:textId="4BA55AEB" w:rsidR="00696AC9" w:rsidRPr="00F17128" w:rsidRDefault="00696AC9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</w:t>
      </w:r>
      <w:r w:rsidR="00F17128">
        <w:rPr>
          <w:rFonts w:ascii="Times New Roman" w:hAnsi="Times New Roman" w:cs="Times New Roman"/>
          <w:sz w:val="22"/>
          <w:szCs w:val="22"/>
        </w:rPr>
        <w:t xml:space="preserve"> com um ícone de lixeira.</w:t>
      </w:r>
    </w:p>
    <w:p w14:paraId="3EBB04BE" w14:textId="05B66F2A" w:rsidR="00F17128" w:rsidRPr="00303D3A" w:rsidRDefault="00F17128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3850F9">
        <w:rPr>
          <w:rFonts w:ascii="Times New Roman" w:hAnsi="Times New Roman" w:cs="Times New Roman"/>
          <w:sz w:val="22"/>
          <w:szCs w:val="22"/>
        </w:rPr>
        <w:t xml:space="preserve">uma tela de </w:t>
      </w:r>
      <w:r w:rsidR="00F35B0F">
        <w:rPr>
          <w:rFonts w:ascii="Times New Roman" w:hAnsi="Times New Roman" w:cs="Times New Roman"/>
          <w:sz w:val="22"/>
          <w:szCs w:val="22"/>
        </w:rPr>
        <w:t>diálogo</w:t>
      </w:r>
      <w:r w:rsidR="003850F9">
        <w:rPr>
          <w:rFonts w:ascii="Times New Roman" w:hAnsi="Times New Roman" w:cs="Times New Roman"/>
          <w:sz w:val="22"/>
          <w:szCs w:val="22"/>
        </w:rPr>
        <w:t xml:space="preserve"> para confirmar a a</w:t>
      </w:r>
      <w:r w:rsidR="00303D3A">
        <w:rPr>
          <w:rFonts w:ascii="Times New Roman" w:hAnsi="Times New Roman" w:cs="Times New Roman"/>
          <w:sz w:val="22"/>
          <w:szCs w:val="22"/>
        </w:rPr>
        <w:t>ção do usuário.</w:t>
      </w:r>
    </w:p>
    <w:p w14:paraId="09882DAB" w14:textId="42D33EDA" w:rsidR="00303D3A" w:rsidRPr="00F35B0F" w:rsidRDefault="00303D3A" w:rsidP="009416A7">
      <w:pPr>
        <w:pStyle w:val="NormalWeb"/>
        <w:numPr>
          <w:ilvl w:val="0"/>
          <w:numId w:val="27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 w:rsidR="00F35B0F">
        <w:rPr>
          <w:rFonts w:ascii="Times New Roman" w:hAnsi="Times New Roman" w:cs="Times New Roman"/>
          <w:sz w:val="22"/>
          <w:szCs w:val="22"/>
        </w:rPr>
        <w:t>.</w:t>
      </w:r>
    </w:p>
    <w:p w14:paraId="76F1F4E0" w14:textId="77777777" w:rsidR="001A5F11" w:rsidRDefault="00F35B0F" w:rsidP="009416A7">
      <w:pPr>
        <w:pStyle w:val="NormalWeb"/>
        <w:numPr>
          <w:ilvl w:val="0"/>
          <w:numId w:val="27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: “Serviço apagado</w:t>
      </w:r>
      <w:r w:rsidR="00411050"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  <w:r w:rsidR="00C72C6D" w:rsidRPr="00411050">
        <w:rPr>
          <w:rFonts w:ascii="Times New Roman" w:hAnsi="Times New Roman" w:cs="Times New Roman"/>
          <w:b/>
          <w:bCs/>
          <w:sz w:val="22"/>
          <w:szCs w:val="22"/>
        </w:rPr>
        <w:t>”</w:t>
      </w:r>
    </w:p>
    <w:p w14:paraId="70ED8122" w14:textId="1EA69013" w:rsidR="00411050" w:rsidRPr="001A5F11" w:rsidRDefault="00411050" w:rsidP="00F849BD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77E1AC4A" w14:textId="1D22EDBA" w:rsidR="00411050" w:rsidRDefault="00411050" w:rsidP="00B6200E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 w:rsidR="00EB7D1B"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="00EB7D1B"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 w:rsidR="00EB7D1B">
        <w:rPr>
          <w:rFonts w:ascii="Times New Roman" w:hAnsi="Times New Roman" w:cs="Times New Roman"/>
          <w:sz w:val="22"/>
          <w:szCs w:val="22"/>
        </w:rPr>
        <w:t>’</w:t>
      </w:r>
      <w:r w:rsidR="00181785">
        <w:rPr>
          <w:rFonts w:ascii="Times New Roman" w:hAnsi="Times New Roman" w:cs="Times New Roman"/>
          <w:sz w:val="22"/>
          <w:szCs w:val="22"/>
        </w:rPr>
        <w:t xml:space="preserve">, contida na tela de </w:t>
      </w:r>
      <w:r w:rsidR="00BF5FEE">
        <w:rPr>
          <w:rFonts w:ascii="Times New Roman" w:hAnsi="Times New Roman" w:cs="Times New Roman"/>
          <w:sz w:val="22"/>
          <w:szCs w:val="22"/>
        </w:rPr>
        <w:t>diálogo</w:t>
      </w:r>
      <w:r w:rsidR="0022526A">
        <w:rPr>
          <w:rFonts w:ascii="Times New Roman" w:hAnsi="Times New Roman" w:cs="Times New Roman"/>
          <w:sz w:val="22"/>
          <w:szCs w:val="22"/>
        </w:rPr>
        <w:t>,</w:t>
      </w:r>
      <w:r w:rsidR="00BF5FEE">
        <w:rPr>
          <w:rFonts w:ascii="Times New Roman" w:hAnsi="Times New Roman" w:cs="Times New Roman"/>
          <w:sz w:val="22"/>
          <w:szCs w:val="22"/>
        </w:rPr>
        <w:t xml:space="preserve"> o sistema fecha</w:t>
      </w:r>
      <w:r w:rsidR="00CB6D88">
        <w:rPr>
          <w:rFonts w:ascii="Times New Roman" w:hAnsi="Times New Roman" w:cs="Times New Roman"/>
          <w:sz w:val="22"/>
          <w:szCs w:val="22"/>
        </w:rPr>
        <w:t xml:space="preserve"> a referida tela</w:t>
      </w:r>
      <w:r w:rsidR="009416A7">
        <w:rPr>
          <w:rFonts w:ascii="Times New Roman" w:hAnsi="Times New Roman" w:cs="Times New Roman"/>
          <w:sz w:val="22"/>
          <w:szCs w:val="22"/>
        </w:rPr>
        <w:t>, encerrando a operação</w:t>
      </w:r>
      <w:r w:rsidR="00CB6D88">
        <w:rPr>
          <w:rFonts w:ascii="Times New Roman" w:hAnsi="Times New Roman" w:cs="Times New Roman"/>
          <w:sz w:val="22"/>
          <w:szCs w:val="22"/>
        </w:rPr>
        <w:t>.</w:t>
      </w:r>
    </w:p>
    <w:p w14:paraId="288DDD34" w14:textId="77777777" w:rsidR="00965E1F" w:rsidRPr="00411050" w:rsidRDefault="00965E1F" w:rsidP="00B6200E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BEA0891" w14:textId="5EF021C8" w:rsidR="00A87186" w:rsidRDefault="00965E1F" w:rsidP="00965E1F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965E1F">
        <w:rPr>
          <w:rFonts w:ascii="Times New Roman" w:hAnsi="Times New Roman" w:cs="Times New Roman"/>
          <w:b/>
          <w:bCs/>
          <w:sz w:val="22"/>
          <w:szCs w:val="22"/>
        </w:rPr>
        <w:t>4.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87186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7C576642" w14:textId="29050385" w:rsidR="00A87186" w:rsidRPr="0058627E" w:rsidRDefault="00F13160" w:rsidP="00F13160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A87186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A87186"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965E1F">
        <w:rPr>
          <w:rFonts w:ascii="Times New Roman" w:hAnsi="Times New Roman" w:cs="Times New Roman"/>
          <w:bCs/>
          <w:sz w:val="22"/>
          <w:szCs w:val="22"/>
          <w:lang w:val="pt-BR"/>
        </w:rPr>
        <w:t>Serviço</w:t>
      </w:r>
      <w:r w:rsidR="00A87186"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362749C9" w14:textId="29C8F0B9" w:rsidR="0058627E" w:rsidRPr="00CC6AD1" w:rsidRDefault="0058627E" w:rsidP="00F13160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58627E" w14:paraId="1CFA9ACB" w14:textId="77777777" w:rsidTr="00682DA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467193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7FC7CD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20F48B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5522FA4" w14:textId="77777777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58627E" w14:paraId="27E96B22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112D05" w14:textId="512423D0" w:rsidR="0058627E" w:rsidRDefault="0058627E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Nome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F8F967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849D11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8A54F0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272B78B6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BFC49A" w14:textId="0B463EEE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Preço do 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E62C34" w14:textId="13A1782D" w:rsidR="0058627E" w:rsidRDefault="0025485D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A7BB6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A8F77F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8627E" w14:paraId="671D8FFB" w14:textId="77777777" w:rsidTr="00682DA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317" w14:textId="3056B66A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Tempo de Duração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5D4316" w14:textId="0D1ECB6F" w:rsidR="0058627E" w:rsidRDefault="0025485D" w:rsidP="00682DA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372A5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1DAA3" w14:textId="77777777" w:rsidR="0058627E" w:rsidRDefault="0058627E" w:rsidP="00682DA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3B22D20" w14:textId="77777777" w:rsidR="0058627E" w:rsidRPr="0025485D" w:rsidRDefault="0058627E" w:rsidP="0025485D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2579EC69" w14:textId="21185F88" w:rsidR="0058627E" w:rsidRDefault="00F55682" w:rsidP="00F13160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 </w:t>
      </w:r>
      <w:r w:rsidR="00F13160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</w:t>
      </w:r>
      <w:r w:rsidR="0058627E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516F2C12" w14:textId="6750E81E" w:rsidR="0058627E" w:rsidRPr="006500BA" w:rsidRDefault="0047637F" w:rsidP="00A36611">
      <w:pPr>
        <w:pStyle w:val="PSDS-CorpodeTexto"/>
        <w:numPr>
          <w:ilvl w:val="0"/>
          <w:numId w:val="29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Nome do Serviço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30FA83A9" w14:textId="7791EF05" w:rsidR="0058627E" w:rsidRPr="006500BA" w:rsidRDefault="00E874D2" w:rsidP="00A36611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Preço do </w:t>
      </w:r>
      <w:r w:rsidR="00521359">
        <w:rPr>
          <w:rFonts w:ascii="Times New Roman" w:hAnsi="Times New Roman" w:cs="Times New Roman"/>
          <w:bCs/>
          <w:sz w:val="24"/>
          <w:szCs w:val="20"/>
          <w:lang w:val="pt-BR"/>
        </w:rPr>
        <w:t>Serviço: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610E88A" w14:textId="1E0CA1CB" w:rsidR="00F849BD" w:rsidRPr="00F55682" w:rsidRDefault="00E874D2" w:rsidP="00F849BD">
      <w:pPr>
        <w:pStyle w:val="PSDS-CorpodeTexto"/>
        <w:numPr>
          <w:ilvl w:val="0"/>
          <w:numId w:val="29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Tempo de Duração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A36611">
        <w:rPr>
          <w:rFonts w:ascii="Times New Roman" w:hAnsi="Times New Roman" w:cs="Times New Roman"/>
          <w:sz w:val="24"/>
          <w:szCs w:val="22"/>
          <w:lang w:val="pt-BR"/>
        </w:rPr>
        <w:t>Escolha de</w:t>
      </w:r>
      <w:r w:rsidR="00521359">
        <w:rPr>
          <w:rFonts w:ascii="Times New Roman" w:hAnsi="Times New Roman" w:cs="Times New Roman"/>
          <w:sz w:val="24"/>
          <w:szCs w:val="22"/>
          <w:lang w:val="pt-BR"/>
        </w:rPr>
        <w:t xml:space="preserve"> opções definidas</w:t>
      </w:r>
      <w:r w:rsidR="0058627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2F592913" w14:textId="21B5B287" w:rsidR="00D16DEB" w:rsidRDefault="00D16DEB" w:rsidP="00D16DEB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7ADA905C" w14:textId="3C6FB63D" w:rsidR="00776448" w:rsidRPr="00960FB1" w:rsidRDefault="00A87186" w:rsidP="00776448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="00776448"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2DE10FA9" w14:textId="77777777" w:rsidR="00776448" w:rsidRPr="00F66BC2" w:rsidRDefault="00776448" w:rsidP="00776448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E229226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7F4D87C7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5C5EE48A" w14:textId="77777777" w:rsidR="00776448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3F7256BA" w14:textId="77777777" w:rsidR="00776448" w:rsidRPr="00960FB1" w:rsidRDefault="00776448" w:rsidP="00776448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2075FA2F" w14:textId="414C496F" w:rsidR="00776448" w:rsidRPr="008421DD" w:rsidRDefault="00F55682" w:rsidP="00776448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6.</w:t>
      </w:r>
      <w:r w:rsidR="00776448"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 Requisitos Não Funcionais </w:t>
      </w:r>
    </w:p>
    <w:p w14:paraId="690BA40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EA0A144" w14:textId="77777777" w:rsidR="00776448" w:rsidRPr="008421DD" w:rsidRDefault="00776448" w:rsidP="00776448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357B027" w14:textId="62FB6B73" w:rsidR="00776448" w:rsidRPr="008421DD" w:rsidRDefault="00666917" w:rsidP="00776448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776448" w:rsidRPr="008421DD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776448"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60DAB27" w14:textId="77777777" w:rsidR="00776448" w:rsidRPr="008421DD" w:rsidRDefault="00776448" w:rsidP="00776448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lastRenderedPageBreak/>
        <w:t>Não se aplica</w:t>
      </w:r>
    </w:p>
    <w:p w14:paraId="556BA8B2" w14:textId="77777777" w:rsidR="00776448" w:rsidRDefault="00776448" w:rsidP="00776448">
      <w:pPr>
        <w:pStyle w:val="NormalWeb"/>
        <w:tabs>
          <w:tab w:val="left" w:pos="1725"/>
        </w:tabs>
        <w:spacing w:before="0" w:after="0"/>
        <w:ind w:left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p w14:paraId="5EA3D2E4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43653A28" w14:textId="77777777" w:rsidR="004E1AC8" w:rsidRDefault="004E1AC8" w:rsidP="00776448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2A3EA573" w14:textId="1C425965" w:rsidR="004E1AC8" w:rsidRDefault="00A44513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A44513">
        <w:rPr>
          <w:rFonts w:ascii="Times New Roman" w:eastAsia="SimSun" w:hAnsi="Times New Roman" w:cs="Times New Roman"/>
          <w:kern w:val="1"/>
        </w:rPr>
        <w:t>Depois de estabelecer a estrutura para gerenciar os serviços oferecidos pela barbearia, conforme descrito no cenário de uso anterior, seguimos agora para a especificação do gerenciamento dos profissionais que atuam na barbearia. A seguir, apresentamos uma descrição completa deste cenário.</w:t>
      </w:r>
    </w:p>
    <w:p w14:paraId="7CCF1043" w14:textId="77777777" w:rsidR="00DD23A1" w:rsidRDefault="00DD23A1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283B94D" w14:textId="77777777" w:rsidR="00DD23A1" w:rsidRDefault="00DD23A1" w:rsidP="00DD23A1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4268AAA5" w14:textId="77777777" w:rsidR="00DD23A1" w:rsidRDefault="00DD23A1" w:rsidP="00DD23A1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44675688" w14:textId="77777777" w:rsidR="00DD23A1" w:rsidRPr="00BD00C1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4B6F6A09" w14:textId="2E48A255" w:rsidR="00DD23A1" w:rsidRPr="00DC4791" w:rsidRDefault="00DD23A1" w:rsidP="00DD23A1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>
        <w:rPr>
          <w:rFonts w:ascii="Times New Roman" w:hAnsi="Times New Roman" w:cs="Times New Roman"/>
        </w:rPr>
        <w:t>Profissional</w:t>
      </w:r>
    </w:p>
    <w:p w14:paraId="0C43B1D1" w14:textId="77777777" w:rsidR="00DD23A1" w:rsidRPr="006E30DF" w:rsidRDefault="00DD23A1" w:rsidP="00DD23A1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2B7D38AC" w14:textId="74CFC2FE" w:rsidR="00DD23A1" w:rsidRPr="006E2EE9" w:rsidRDefault="00CD6A4E" w:rsidP="00DD23A1">
      <w:pPr>
        <w:jc w:val="both"/>
        <w:rPr>
          <w:rFonts w:ascii="Times New Roman" w:hAnsi="Times New Roman" w:cs="Times New Roman"/>
          <w:sz w:val="22"/>
          <w:szCs w:val="22"/>
        </w:rPr>
      </w:pPr>
      <w:r w:rsidRPr="00CD6A4E">
        <w:rPr>
          <w:rFonts w:ascii="Times New Roman" w:hAnsi="Times New Roman" w:cs="Times New Roman"/>
          <w:sz w:val="22"/>
          <w:szCs w:val="22"/>
        </w:rPr>
        <w:t>O objetivo fundamental é oferecer ao usuário da Barbearia o poder de gerenciar integralmente os profissionais que fazem parte da equipe da barbearia. Portanto, serão delineados os cenários para</w:t>
      </w:r>
      <w:r w:rsidR="005C1054">
        <w:rPr>
          <w:rFonts w:ascii="Times New Roman" w:hAnsi="Times New Roman" w:cs="Times New Roman"/>
          <w:sz w:val="22"/>
          <w:szCs w:val="22"/>
        </w:rPr>
        <w:t xml:space="preserve"> </w:t>
      </w:r>
      <w:r w:rsidR="005C1054" w:rsidRPr="005C1054">
        <w:rPr>
          <w:rFonts w:ascii="Times New Roman" w:hAnsi="Times New Roman" w:cs="Times New Roman"/>
          <w:sz w:val="22"/>
          <w:szCs w:val="22"/>
        </w:rPr>
        <w:t>definir, editar, listar e remover os profissionais que prestam serviços na barbearia.</w:t>
      </w:r>
    </w:p>
    <w:p w14:paraId="7DF3DC39" w14:textId="77777777" w:rsidR="00DD23A1" w:rsidRDefault="00DD23A1" w:rsidP="005C1054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0F546A53" w14:textId="05DFBE64" w:rsidR="00DD23A1" w:rsidRPr="008B108E" w:rsidRDefault="009A255F" w:rsidP="00966339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szCs w:val="22"/>
          <w:lang w:val="pt-BR"/>
        </w:rPr>
        <w:t xml:space="preserve">      </w:t>
      </w:r>
      <w:r w:rsidR="00DD23A1"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="00DD23A1" w:rsidRPr="008B108E">
        <w:rPr>
          <w:rFonts w:ascii="Times New Roman" w:hAnsi="Times New Roman" w:cs="Times New Roman"/>
          <w:lang w:val="pt-BR"/>
        </w:rPr>
        <w:t xml:space="preserve">Definir </w:t>
      </w:r>
      <w:r w:rsidR="00CF497B">
        <w:rPr>
          <w:rFonts w:ascii="Times New Roman" w:hAnsi="Times New Roman" w:cs="Times New Roman"/>
          <w:lang w:val="pt-BR"/>
        </w:rPr>
        <w:t>Profissio</w:t>
      </w:r>
      <w:r w:rsidR="003C1902">
        <w:rPr>
          <w:rFonts w:ascii="Times New Roman" w:hAnsi="Times New Roman" w:cs="Times New Roman"/>
          <w:lang w:val="pt-BR"/>
        </w:rPr>
        <w:t>nal</w:t>
      </w:r>
    </w:p>
    <w:p w14:paraId="347FB01E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2194510F" w14:textId="18F23BB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cadastrar um </w:t>
      </w:r>
      <w:r w:rsidR="003C1902">
        <w:rPr>
          <w:rFonts w:ascii="Times New Roman" w:hAnsi="Times New Roman" w:cs="Times New Roman"/>
          <w:sz w:val="22"/>
          <w:szCs w:val="22"/>
        </w:rPr>
        <w:t>profissional</w:t>
      </w:r>
    </w:p>
    <w:p w14:paraId="51F65DFA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3801C21" w14:textId="4399967B" w:rsidR="00DD23A1" w:rsidRDefault="00DD23A1" w:rsidP="000642E6">
      <w:pPr>
        <w:pStyle w:val="NormalWeb"/>
        <w:numPr>
          <w:ilvl w:val="0"/>
          <w:numId w:val="31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7904FE">
        <w:rPr>
          <w:rFonts w:ascii="Times New Roman" w:hAnsi="Times New Roman" w:cs="Times New Roman"/>
          <w:b/>
          <w:bCs/>
          <w:sz w:val="22"/>
          <w:szCs w:val="22"/>
        </w:rPr>
        <w:t>Profissiona</w:t>
      </w:r>
      <w:r w:rsidR="00447EAB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="00447EAB" w:rsidRPr="00447EAB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>, contido na página de gerenciamento de conta.</w:t>
      </w:r>
    </w:p>
    <w:p w14:paraId="14C415CD" w14:textId="67F751E9" w:rsidR="00DD23A1" w:rsidRPr="00E95CCD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 botão com o texto “</w:t>
      </w:r>
      <w:r w:rsidR="00447D6C">
        <w:rPr>
          <w:rFonts w:ascii="Times New Roman" w:hAnsi="Times New Roman" w:cs="Times New Roman"/>
          <w:sz w:val="22"/>
          <w:szCs w:val="22"/>
        </w:rPr>
        <w:t>Cadastrar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447EAB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”, conforme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[IV001]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1851E08" w14:textId="77777777" w:rsidR="00DD23A1" w:rsidRPr="004C091F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apresentado.</w:t>
      </w:r>
    </w:p>
    <w:p w14:paraId="2ADDFA77" w14:textId="48888528" w:rsidR="00DD23A1" w:rsidRPr="00964156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tela com os campos necessários para cadastrar um novo </w:t>
      </w:r>
      <w:r w:rsidR="003D18CF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3E731F">
        <w:rPr>
          <w:rFonts w:ascii="Times New Roman" w:hAnsi="Times New Roman" w:cs="Times New Roman"/>
          <w:color w:val="FF0000"/>
          <w:sz w:val="22"/>
          <w:szCs w:val="22"/>
        </w:rPr>
        <w:t>[IV002]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0DE6DBD" w14:textId="77777777" w:rsidR="00DD23A1" w:rsidRPr="009609C5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preenche os campos apresentados.</w:t>
      </w:r>
    </w:p>
    <w:p w14:paraId="1024C295" w14:textId="78E428A6" w:rsidR="00DD23A1" w:rsidRPr="009944A3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preenchidas,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6D497637" w14:textId="7B40DF7C" w:rsidR="00DD23A1" w:rsidRDefault="00DD23A1" w:rsidP="000642E6">
      <w:pPr>
        <w:pStyle w:val="NormalWeb"/>
        <w:numPr>
          <w:ilvl w:val="0"/>
          <w:numId w:val="31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o </w:t>
      </w:r>
      <w:r w:rsidR="00447D6C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e emite </w:t>
      </w:r>
      <w:r w:rsidR="00447D6C">
        <w:rPr>
          <w:rFonts w:ascii="Times New Roman" w:hAnsi="Times New Roman" w:cs="Times New Roman"/>
          <w:sz w:val="22"/>
          <w:szCs w:val="22"/>
        </w:rPr>
        <w:t xml:space="preserve">uma </w:t>
      </w:r>
      <w:r>
        <w:rPr>
          <w:rFonts w:ascii="Times New Roman" w:hAnsi="Times New Roman" w:cs="Times New Roman"/>
          <w:sz w:val="22"/>
          <w:szCs w:val="22"/>
        </w:rPr>
        <w:t xml:space="preserve">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447D6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cadastrado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3648FCA4" w14:textId="77777777" w:rsidR="00DD23A1" w:rsidRDefault="00DD23A1" w:rsidP="00DD23A1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910DF58" w14:textId="6CE6C7AF" w:rsidR="00DD23A1" w:rsidRDefault="00DD23A1" w:rsidP="00DD23A1">
      <w:pPr>
        <w:pStyle w:val="NormalWeb"/>
        <w:spacing w:before="0" w:after="0"/>
        <w:ind w:left="1418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cadastro 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AB2FB4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bCs/>
          <w:sz w:val="22"/>
          <w:szCs w:val="22"/>
        </w:rPr>
        <w:t>.</w:t>
      </w:r>
    </w:p>
    <w:p w14:paraId="0754FC8D" w14:textId="77777777" w:rsidR="00DD23A1" w:rsidRPr="009944A3" w:rsidRDefault="00DD23A1" w:rsidP="00DD23A1">
      <w:pPr>
        <w:pStyle w:val="NormalWeb"/>
        <w:spacing w:before="0" w:after="0"/>
        <w:ind w:left="1418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Por favor, preencha todos os campos.</w:t>
      </w:r>
    </w:p>
    <w:p w14:paraId="62696EEF" w14:textId="77777777" w:rsidR="00DD23A1" w:rsidRDefault="00DD23A1" w:rsidP="00DD23A1">
      <w:pPr>
        <w:pStyle w:val="NormalWeb"/>
        <w:spacing w:before="0" w:after="0" w:line="276" w:lineRule="auto"/>
        <w:ind w:left="1429"/>
        <w:jc w:val="both"/>
      </w:pPr>
    </w:p>
    <w:p w14:paraId="01D1AC22" w14:textId="5590384F" w:rsidR="00DD23A1" w:rsidRPr="005077FC" w:rsidRDefault="00DD23A1" w:rsidP="009A255F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931C3E">
        <w:rPr>
          <w:rFonts w:ascii="Times New Roman" w:hAnsi="Times New Roman" w:cs="Times New Roman"/>
          <w:lang w:val="pt-BR"/>
        </w:rPr>
        <w:t>Profissional</w:t>
      </w:r>
    </w:p>
    <w:p w14:paraId="63C537A4" w14:textId="77777777" w:rsidR="00DD23A1" w:rsidRDefault="00DD23A1" w:rsidP="00DD23A1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FF47DA0" w14:textId="381B2D53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931C3E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018434F3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F00F3D" w14:textId="2BAC84E1" w:rsidR="00DD23A1" w:rsidRDefault="00DD23A1" w:rsidP="002509E4">
      <w:pPr>
        <w:pStyle w:val="NormalWeb"/>
        <w:numPr>
          <w:ilvl w:val="0"/>
          <w:numId w:val="30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EB3BBF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5F858382" w14:textId="6EA32416" w:rsidR="00DD23A1" w:rsidRDefault="00DD23A1" w:rsidP="002509E4">
      <w:pPr>
        <w:pStyle w:val="NormalWeb"/>
        <w:numPr>
          <w:ilvl w:val="0"/>
          <w:numId w:val="30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exibe, logo acima do botão ‘</w:t>
      </w:r>
      <w:r w:rsidR="00A64046">
        <w:rPr>
          <w:rFonts w:ascii="Times New Roman" w:hAnsi="Times New Roman" w:cs="Times New Roman"/>
          <w:sz w:val="22"/>
          <w:szCs w:val="22"/>
        </w:rPr>
        <w:t>Cadastrar</w:t>
      </w:r>
      <w:r w:rsidRPr="00477B94">
        <w:rPr>
          <w:rFonts w:ascii="Times New Roman" w:hAnsi="Times New Roman" w:cs="Times New Roman"/>
          <w:sz w:val="22"/>
          <w:szCs w:val="22"/>
        </w:rPr>
        <w:t xml:space="preserve"> </w:t>
      </w:r>
      <w:r w:rsidR="00A64046">
        <w:rPr>
          <w:rFonts w:ascii="Times New Roman" w:hAnsi="Times New Roman" w:cs="Times New Roman"/>
          <w:sz w:val="22"/>
          <w:szCs w:val="22"/>
        </w:rPr>
        <w:t>Profissional</w:t>
      </w:r>
      <w:r w:rsidRPr="00477B94">
        <w:rPr>
          <w:rFonts w:ascii="Times New Roman" w:hAnsi="Times New Roman" w:cs="Times New Roman"/>
          <w:sz w:val="22"/>
          <w:szCs w:val="22"/>
        </w:rPr>
        <w:t xml:space="preserve">’, </w:t>
      </w:r>
      <w:r>
        <w:rPr>
          <w:rFonts w:ascii="Times New Roman" w:hAnsi="Times New Roman" w:cs="Times New Roman"/>
          <w:sz w:val="22"/>
          <w:szCs w:val="22"/>
        </w:rPr>
        <w:t xml:space="preserve">os </w:t>
      </w:r>
      <w:r w:rsidR="00A64046">
        <w:rPr>
          <w:rFonts w:ascii="Times New Roman" w:hAnsi="Times New Roman" w:cs="Times New Roman"/>
          <w:sz w:val="22"/>
          <w:szCs w:val="22"/>
        </w:rPr>
        <w:t>profi</w:t>
      </w:r>
      <w:r w:rsidR="00030402">
        <w:rPr>
          <w:rFonts w:ascii="Times New Roman" w:hAnsi="Times New Roman" w:cs="Times New Roman"/>
          <w:sz w:val="22"/>
          <w:szCs w:val="22"/>
        </w:rPr>
        <w:t>ssionais</w:t>
      </w:r>
      <w:r>
        <w:rPr>
          <w:rFonts w:ascii="Times New Roman" w:hAnsi="Times New Roman" w:cs="Times New Roman"/>
          <w:sz w:val="22"/>
          <w:szCs w:val="22"/>
        </w:rPr>
        <w:t xml:space="preserve"> cadastrados.</w:t>
      </w:r>
    </w:p>
    <w:p w14:paraId="2012EA32" w14:textId="77777777" w:rsidR="00DD23A1" w:rsidRPr="008D6F79" w:rsidRDefault="00DD23A1" w:rsidP="00DD23A1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10AF3D15" w14:textId="7F13C0ED" w:rsidR="00DD23A1" w:rsidRDefault="00DD23A1" w:rsidP="00DD23A1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 uma mensagem informativa “Nenhum </w:t>
      </w:r>
      <w:r w:rsidR="00586407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cadastrado”.</w:t>
      </w:r>
    </w:p>
    <w:p w14:paraId="5BD2852A" w14:textId="77777777" w:rsidR="0063204A" w:rsidRDefault="0063204A" w:rsidP="0063204A">
      <w:pPr>
        <w:pStyle w:val="NormalWeb"/>
        <w:spacing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Cliente</w:t>
      </w:r>
    </w:p>
    <w:p w14:paraId="364B7892" w14:textId="57350CEB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>listar os profissionais cadastrados</w:t>
      </w:r>
    </w:p>
    <w:p w14:paraId="085D4A7D" w14:textId="77777777" w:rsidR="0063204A" w:rsidRDefault="0063204A" w:rsidP="0063204A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7DFF61E4" w14:textId="77777777" w:rsidR="0063204A" w:rsidRDefault="0063204A" w:rsidP="0063204A">
      <w:pPr>
        <w:pStyle w:val="NormalWeb"/>
        <w:numPr>
          <w:ilvl w:val="0"/>
          <w:numId w:val="32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Após fazer login no sistema, o usuário seleciona a barbearia de sua preferência.</w:t>
      </w:r>
    </w:p>
    <w:p w14:paraId="495B68C8" w14:textId="77777777" w:rsidR="0063204A" w:rsidRDefault="0063204A" w:rsidP="0063204A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477B94">
        <w:rPr>
          <w:rFonts w:ascii="Times New Roman" w:hAnsi="Times New Roman" w:cs="Times New Roman"/>
          <w:sz w:val="22"/>
          <w:szCs w:val="22"/>
        </w:rPr>
        <w:t>O sistema exibe</w:t>
      </w:r>
      <w:r>
        <w:rPr>
          <w:rFonts w:ascii="Times New Roman" w:hAnsi="Times New Roman" w:cs="Times New Roman"/>
          <w:sz w:val="22"/>
          <w:szCs w:val="22"/>
        </w:rPr>
        <w:t xml:space="preserve"> então, o perfil da barbearia selecionada, contendo todos os serviços, disponíveis para agendamento.</w:t>
      </w:r>
    </w:p>
    <w:p w14:paraId="7B36F008" w14:textId="023C9B51" w:rsidR="005D6F6D" w:rsidRPr="00401295" w:rsidRDefault="00064F75" w:rsidP="00401295">
      <w:pPr>
        <w:pStyle w:val="NormalWeb"/>
        <w:numPr>
          <w:ilvl w:val="0"/>
          <w:numId w:val="32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Após sele</w:t>
      </w:r>
      <w:r w:rsidR="005D6F6D">
        <w:rPr>
          <w:rFonts w:ascii="Times New Roman" w:hAnsi="Times New Roman" w:cs="Times New Roman"/>
          <w:sz w:val="22"/>
          <w:szCs w:val="22"/>
        </w:rPr>
        <w:t>cionar o serviço desejado, são listados os profissionais da barbearia.</w:t>
      </w:r>
    </w:p>
    <w:p w14:paraId="52CF8B5C" w14:textId="77777777" w:rsidR="0063204A" w:rsidRPr="008D6F79" w:rsidRDefault="0063204A" w:rsidP="0063204A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3D6B335B" w14:textId="75AABF62" w:rsidR="00D21F4C" w:rsidRPr="00477B94" w:rsidRDefault="0063204A" w:rsidP="009A255F">
      <w:pPr>
        <w:pStyle w:val="NormalWeb"/>
        <w:spacing w:before="0" w:after="0" w:line="360" w:lineRule="auto"/>
        <w:ind w:left="1418"/>
        <w:jc w:val="both"/>
        <w:rPr>
          <w:rFonts w:ascii="Times New Roman" w:hAnsi="Times New Roman" w:cs="Times New Roman"/>
          <w:sz w:val="22"/>
          <w:szCs w:val="22"/>
        </w:rPr>
      </w:pPr>
      <w:r w:rsidRPr="008D6F79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não houver nenhum </w:t>
      </w:r>
      <w:r w:rsidR="00401295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cadastrado, o sistema apresenta</w:t>
      </w:r>
      <w:r w:rsidR="00850EBB">
        <w:rPr>
          <w:rFonts w:ascii="Times New Roman" w:hAnsi="Times New Roman" w:cs="Times New Roman"/>
          <w:sz w:val="22"/>
          <w:szCs w:val="22"/>
        </w:rPr>
        <w:t xml:space="preserve"> uma única opção</w:t>
      </w:r>
      <w:r w:rsidR="00F9133E">
        <w:rPr>
          <w:rFonts w:ascii="Times New Roman" w:hAnsi="Times New Roman" w:cs="Times New Roman"/>
          <w:sz w:val="22"/>
          <w:szCs w:val="22"/>
        </w:rPr>
        <w:t xml:space="preserve"> “Sem preferência”.</w:t>
      </w:r>
    </w:p>
    <w:p w14:paraId="2DC71BF5" w14:textId="0F4A57ED" w:rsidR="00DD23A1" w:rsidRPr="00012DF4" w:rsidRDefault="009A255F" w:rsidP="009A255F">
      <w:pPr>
        <w:pStyle w:val="PSDS-MarcadoresNivel1"/>
        <w:tabs>
          <w:tab w:val="left" w:pos="0"/>
        </w:tabs>
        <w:suppressAutoHyphens w:val="0"/>
        <w:spacing w:before="240" w:line="360" w:lineRule="auto"/>
        <w:ind w:left="360" w:firstLine="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3.3 </w:t>
      </w:r>
      <w:r w:rsidR="00DD23A1">
        <w:rPr>
          <w:rFonts w:ascii="Times New Roman" w:hAnsi="Times New Roman" w:cs="Times New Roman"/>
          <w:bCs/>
          <w:lang w:val="pt-BR"/>
        </w:rPr>
        <w:t xml:space="preserve">Editar </w:t>
      </w:r>
      <w:r w:rsidR="00150103">
        <w:rPr>
          <w:rFonts w:ascii="Times New Roman" w:hAnsi="Times New Roman" w:cs="Times New Roman"/>
          <w:bCs/>
          <w:lang w:val="pt-BR"/>
        </w:rPr>
        <w:t>Profissional</w:t>
      </w:r>
    </w:p>
    <w:p w14:paraId="4A884AD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69ACD75A" w14:textId="11BCDC86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editar as informações de </w:t>
      </w:r>
      <w:r w:rsidR="00150103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</w:t>
      </w:r>
    </w:p>
    <w:p w14:paraId="26CE741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948220B" w14:textId="64F84D98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5060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3F4EE6B9" w14:textId="6B430DF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965A8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50F6222B" w14:textId="07BACA2C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Barbearia seleciona qualquer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da lista.</w:t>
      </w:r>
    </w:p>
    <w:p w14:paraId="0D89B918" w14:textId="574465E6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apresenta os campos contendo as informações do </w:t>
      </w:r>
      <w:r w:rsidR="00C24DAD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cadastrado.</w:t>
      </w:r>
    </w:p>
    <w:p w14:paraId="778E8FA7" w14:textId="77777777" w:rsidR="00DD23A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seleciona qualquer campo que deseja editar e, em seguida, clica no botão ‘alterar’ que irá aparecer após houver qualquer alteração no respectivo campo.</w:t>
      </w:r>
    </w:p>
    <w:p w14:paraId="3329F3E1" w14:textId="4EC10CE3" w:rsidR="00DD23A1" w:rsidRPr="00576B61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 informação do respectivo campo alterado,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conforme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AB75A8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6B7DBC1A" w14:textId="77777777" w:rsidR="00DD23A1" w:rsidRPr="002C500F" w:rsidRDefault="00DD23A1" w:rsidP="008E33C9">
      <w:pPr>
        <w:pStyle w:val="NormalWeb"/>
        <w:numPr>
          <w:ilvl w:val="0"/>
          <w:numId w:val="33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salva a informação alterada e emite uma mensagem de confirmação </w:t>
      </w:r>
      <w:r>
        <w:rPr>
          <w:rFonts w:ascii="Times New Roman" w:hAnsi="Times New Roman" w:cs="Times New Roman"/>
          <w:b/>
          <w:bCs/>
          <w:sz w:val="22"/>
          <w:szCs w:val="22"/>
        </w:rPr>
        <w:t>–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 Alterado com Sucesso!</w:t>
      </w:r>
    </w:p>
    <w:p w14:paraId="51A62895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6E6FAEC6" w14:textId="32F925D3" w:rsidR="00DD23A1" w:rsidRPr="00576B61" w:rsidRDefault="00DD23A1" w:rsidP="00DD23A1">
      <w:pPr>
        <w:pStyle w:val="NormalWeb"/>
        <w:spacing w:before="0" w:after="0"/>
        <w:ind w:left="1429"/>
        <w:jc w:val="both"/>
        <w:rPr>
          <w:color w:val="FF0000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preenchimento não estiver de acordo </w:t>
      </w:r>
      <w:r w:rsidRPr="002C500F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com </w:t>
      </w:r>
      <w:r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[RNG001] – Cadastro de </w:t>
      </w:r>
      <w:r w:rsidR="0016183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8159E1">
        <w:rPr>
          <w:rFonts w:ascii="Times New Roman" w:hAnsi="Times New Roman" w:cs="Times New Roman"/>
          <w:sz w:val="22"/>
          <w:szCs w:val="22"/>
        </w:rPr>
        <w:t>.</w:t>
      </w:r>
    </w:p>
    <w:p w14:paraId="4D90C92E" w14:textId="77777777" w:rsidR="00DD23A1" w:rsidRDefault="00DD23A1" w:rsidP="00DD23A1">
      <w:pPr>
        <w:pStyle w:val="NormalWeb"/>
        <w:spacing w:before="0" w:after="0"/>
        <w:ind w:left="1418" w:firstLine="26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 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7611CB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Erro ao alterar ‘</w:t>
      </w:r>
      <w:r w:rsidRPr="002C500F">
        <w:rPr>
          <w:rFonts w:ascii="Times New Roman" w:hAnsi="Times New Roman" w:cs="Times New Roman"/>
          <w:b/>
          <w:bCs/>
          <w:i/>
          <w:iCs/>
          <w:sz w:val="22"/>
          <w:szCs w:val="22"/>
        </w:rPr>
        <w:t>nome do campo</w:t>
      </w:r>
      <w:r>
        <w:rPr>
          <w:rFonts w:ascii="Times New Roman" w:hAnsi="Times New Roman" w:cs="Times New Roman"/>
          <w:b/>
          <w:bCs/>
          <w:sz w:val="22"/>
          <w:szCs w:val="22"/>
        </w:rPr>
        <w:t>’, verifique a informação preenchida e tente novamente.</w:t>
      </w:r>
    </w:p>
    <w:p w14:paraId="4682CF3D" w14:textId="5FF0CE3B" w:rsidR="00DD23A1" w:rsidRPr="00012DF4" w:rsidRDefault="00DD23A1" w:rsidP="009A255F">
      <w:pPr>
        <w:pStyle w:val="PSDS-MarcadoresNivel1"/>
        <w:numPr>
          <w:ilvl w:val="0"/>
          <w:numId w:val="32"/>
        </w:numPr>
        <w:tabs>
          <w:tab w:val="left" w:pos="0"/>
        </w:tabs>
        <w:suppressAutoHyphens w:val="0"/>
        <w:spacing w:before="240" w:line="360" w:lineRule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Cs/>
          <w:lang w:val="pt-BR"/>
        </w:rPr>
        <w:t xml:space="preserve">Apagar </w:t>
      </w:r>
      <w:r w:rsidR="0016183C">
        <w:rPr>
          <w:rFonts w:ascii="Times New Roman" w:hAnsi="Times New Roman" w:cs="Times New Roman"/>
          <w:bCs/>
          <w:lang w:val="pt-BR"/>
        </w:rPr>
        <w:t>Profissional</w:t>
      </w:r>
    </w:p>
    <w:p w14:paraId="235535B9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>
        <w:rPr>
          <w:rFonts w:ascii="Times New Roman" w:hAnsi="Times New Roman" w:cs="Times New Roman"/>
          <w:sz w:val="22"/>
          <w:szCs w:val="22"/>
        </w:rPr>
        <w:t>Barbearia</w:t>
      </w:r>
    </w:p>
    <w:p w14:paraId="16FAB687" w14:textId="32DF045A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apagar um </w:t>
      </w:r>
      <w:r w:rsidR="00B23351">
        <w:rPr>
          <w:rFonts w:ascii="Times New Roman" w:hAnsi="Times New Roman" w:cs="Times New Roman"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 xml:space="preserve"> cadastrado</w:t>
      </w:r>
    </w:p>
    <w:p w14:paraId="2B3914FD" w14:textId="77777777" w:rsidR="00DD23A1" w:rsidRDefault="00DD23A1" w:rsidP="00DD23A1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7E6ED60" w14:textId="75198E3E" w:rsidR="00DD23A1" w:rsidRPr="001B7A64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Barbearia seleciona a opção ‘</w:t>
      </w:r>
      <w:r w:rsidR="00A26B72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>
        <w:rPr>
          <w:rFonts w:ascii="Times New Roman" w:hAnsi="Times New Roman" w:cs="Times New Roman"/>
          <w:sz w:val="22"/>
          <w:szCs w:val="22"/>
        </w:rPr>
        <w:t>’, contido na página de gerenciamento de conta.</w:t>
      </w:r>
    </w:p>
    <w:p w14:paraId="012D4FF3" w14:textId="52D13CB1" w:rsidR="00DD23A1" w:rsidRPr="00696AC9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uma lista dos </w:t>
      </w:r>
      <w:r w:rsidR="008E33C9">
        <w:rPr>
          <w:rFonts w:ascii="Times New Roman" w:hAnsi="Times New Roman" w:cs="Times New Roman"/>
          <w:sz w:val="22"/>
          <w:szCs w:val="22"/>
        </w:rPr>
        <w:t>profissionais</w:t>
      </w:r>
      <w:r>
        <w:rPr>
          <w:rFonts w:ascii="Times New Roman" w:hAnsi="Times New Roman" w:cs="Times New Roman"/>
          <w:sz w:val="22"/>
          <w:szCs w:val="22"/>
        </w:rPr>
        <w:t xml:space="preserve"> cadastrados 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[IV00</w:t>
      </w:r>
      <w:r>
        <w:rPr>
          <w:rFonts w:ascii="Times New Roman" w:hAnsi="Times New Roman" w:cs="Times New Roman"/>
          <w:color w:val="FF0000"/>
          <w:sz w:val="22"/>
          <w:szCs w:val="22"/>
        </w:rPr>
        <w:t>1</w:t>
      </w:r>
      <w:r w:rsidRPr="00964E87">
        <w:rPr>
          <w:rFonts w:ascii="Times New Roman" w:hAnsi="Times New Roman" w:cs="Times New Roman"/>
          <w:color w:val="FF0000"/>
          <w:sz w:val="22"/>
          <w:szCs w:val="22"/>
        </w:rPr>
        <w:t>]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4260C91C" w14:textId="77777777" w:rsidR="00DD23A1" w:rsidRPr="00F17128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com um ícone de lixeira.</w:t>
      </w:r>
    </w:p>
    <w:p w14:paraId="16101AFB" w14:textId="77777777" w:rsidR="00DD23A1" w:rsidRPr="00303D3A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sistema apresenta uma tela de diálogo para confirmar a ação do usuário.</w:t>
      </w:r>
    </w:p>
    <w:p w14:paraId="02E7CC08" w14:textId="77777777" w:rsidR="00DD23A1" w:rsidRPr="00F35B0F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</w:pPr>
      <w:r>
        <w:rPr>
          <w:rFonts w:ascii="Times New Roman" w:hAnsi="Times New Roman" w:cs="Times New Roman"/>
          <w:sz w:val="22"/>
          <w:szCs w:val="22"/>
        </w:rPr>
        <w:t>O usuário clica no botão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Excluir’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8AEEE7" w14:textId="4FF96D0D" w:rsidR="00DD23A1" w:rsidRDefault="00DD23A1" w:rsidP="0047213A">
      <w:pPr>
        <w:pStyle w:val="NormalWeb"/>
        <w:numPr>
          <w:ilvl w:val="0"/>
          <w:numId w:val="34"/>
        </w:numPr>
        <w:spacing w:before="0" w:after="0"/>
        <w:jc w:val="both"/>
        <w:rPr>
          <w:b/>
          <w:bCs/>
        </w:rPr>
      </w:pPr>
      <w:r>
        <w:rPr>
          <w:rFonts w:ascii="Times New Roman" w:hAnsi="Times New Roman" w:cs="Times New Roman"/>
          <w:sz w:val="22"/>
          <w:szCs w:val="22"/>
        </w:rPr>
        <w:t>O sistema apresenta uma mensagem de confirmação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>: “</w:t>
      </w:r>
      <w:r w:rsidR="00D23D4C">
        <w:rPr>
          <w:rFonts w:ascii="Times New Roman" w:hAnsi="Times New Roman" w:cs="Times New Roman"/>
          <w:b/>
          <w:bCs/>
          <w:sz w:val="22"/>
          <w:szCs w:val="22"/>
        </w:rPr>
        <w:t>Profissional</w:t>
      </w:r>
      <w:r w:rsidRPr="00411050">
        <w:rPr>
          <w:rFonts w:ascii="Times New Roman" w:hAnsi="Times New Roman" w:cs="Times New Roman"/>
          <w:b/>
          <w:bCs/>
          <w:sz w:val="22"/>
          <w:szCs w:val="22"/>
        </w:rPr>
        <w:t xml:space="preserve"> apagado com sucesso!”</w:t>
      </w:r>
    </w:p>
    <w:p w14:paraId="19FBDCE7" w14:textId="77777777" w:rsidR="00DD23A1" w:rsidRPr="001A5F11" w:rsidRDefault="00DD23A1" w:rsidP="00DD23A1">
      <w:pPr>
        <w:pStyle w:val="NormalWeb"/>
        <w:spacing w:after="0"/>
        <w:ind w:firstLine="709"/>
        <w:jc w:val="both"/>
        <w:rPr>
          <w:b/>
          <w:bCs/>
        </w:rPr>
      </w:pPr>
      <w:r w:rsidRPr="001A5F11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6E56513F" w14:textId="77777777" w:rsidR="00DD23A1" w:rsidRDefault="00DD23A1" w:rsidP="00DD23A1">
      <w:pPr>
        <w:pStyle w:val="NormalWeb"/>
        <w:spacing w:after="0"/>
        <w:ind w:left="1069" w:firstLine="349"/>
        <w:jc w:val="both"/>
        <w:rPr>
          <w:rFonts w:ascii="Times New Roman" w:hAnsi="Times New Roman" w:cs="Times New Roman"/>
          <w:sz w:val="22"/>
          <w:szCs w:val="22"/>
        </w:rPr>
      </w:pPr>
      <w:r w:rsidRPr="00CB6D88">
        <w:rPr>
          <w:rFonts w:ascii="Times New Roman" w:hAnsi="Times New Roman" w:cs="Times New Roman"/>
          <w:b/>
          <w:bCs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o usuário selecionar a opção ‘</w:t>
      </w:r>
      <w:r w:rsidRPr="00B6200E">
        <w:rPr>
          <w:rFonts w:ascii="Times New Roman" w:hAnsi="Times New Roman" w:cs="Times New Roman"/>
          <w:b/>
          <w:bCs/>
          <w:sz w:val="22"/>
          <w:szCs w:val="22"/>
        </w:rPr>
        <w:t>Cancelar</w:t>
      </w:r>
      <w:r>
        <w:rPr>
          <w:rFonts w:ascii="Times New Roman" w:hAnsi="Times New Roman" w:cs="Times New Roman"/>
          <w:sz w:val="22"/>
          <w:szCs w:val="22"/>
        </w:rPr>
        <w:t>’, contida na tela de diálogo, o sistema fecha a referida tela, encerrando a operação.</w:t>
      </w:r>
    </w:p>
    <w:p w14:paraId="0077DB19" w14:textId="77777777" w:rsidR="00DD23A1" w:rsidRPr="00411050" w:rsidRDefault="00DD23A1" w:rsidP="00DD23A1">
      <w:pPr>
        <w:pStyle w:val="NormalWeb"/>
        <w:spacing w:after="0"/>
        <w:ind w:left="1069" w:firstLine="349"/>
        <w:jc w:val="both"/>
        <w:rPr>
          <w:b/>
          <w:bCs/>
        </w:rPr>
      </w:pPr>
    </w:p>
    <w:p w14:paraId="111CEF47" w14:textId="1B9E1B2B" w:rsidR="00DD23A1" w:rsidRDefault="00DD23A1" w:rsidP="0053087D">
      <w:pPr>
        <w:pStyle w:val="NormalWeb"/>
        <w:numPr>
          <w:ilvl w:val="0"/>
          <w:numId w:val="59"/>
        </w:numPr>
        <w:tabs>
          <w:tab w:val="left" w:pos="-76"/>
          <w:tab w:val="left" w:pos="0"/>
        </w:tabs>
        <w:spacing w:before="0" w:after="0" w:line="360" w:lineRule="auto"/>
      </w:pPr>
      <w:r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1E143C2E" w14:textId="37AA6035" w:rsidR="00DD23A1" w:rsidRPr="0058627E" w:rsidRDefault="009A255F" w:rsidP="0053087D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DD23A1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DD23A1" w:rsidRPr="00CC6AD1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BC3C97">
        <w:rPr>
          <w:rFonts w:ascii="Times New Roman" w:hAnsi="Times New Roman" w:cs="Times New Roman"/>
          <w:bCs/>
          <w:sz w:val="22"/>
          <w:szCs w:val="22"/>
          <w:lang w:val="pt-BR"/>
        </w:rPr>
        <w:t>Profissional</w:t>
      </w:r>
      <w:r w:rsidR="00DD23A1" w:rsidRPr="00CC6AD1">
        <w:rPr>
          <w:rFonts w:ascii="Times New Roman" w:hAnsi="Times New Roman" w:cs="Times New Roman"/>
          <w:bCs/>
          <w:sz w:val="22"/>
          <w:szCs w:val="22"/>
          <w:lang w:val="pt-BR"/>
        </w:rPr>
        <w:t>.</w:t>
      </w:r>
    </w:p>
    <w:p w14:paraId="09557756" w14:textId="77777777" w:rsidR="00DD23A1" w:rsidRPr="00CC6AD1" w:rsidRDefault="00DD23A1" w:rsidP="0053087D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O usuário deverá preencher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DD23A1" w14:paraId="41AE2BF9" w14:textId="77777777" w:rsidTr="005D0748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CFC611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EE559F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57BC59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E15CB3" w14:textId="77777777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DD23A1" w14:paraId="688CA7AB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D9CD57" w14:textId="47E5025F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Nome do </w:t>
            </w:r>
            <w:r w:rsidR="00B015A9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A7734D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FF0BA4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6E7509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7EE24A7F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093D4F" w14:textId="3F46615F" w:rsidR="00DD23A1" w:rsidRDefault="00D50FC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Foto de Perfil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81F902" w14:textId="4AA003B0" w:rsidR="00DD23A1" w:rsidRDefault="00B0673E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byte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3A9E8F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E1D62C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DD23A1" w14:paraId="3C6D619C" w14:textId="77777777" w:rsidTr="005D0748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50D55C" w14:textId="4DE86FA2" w:rsidR="00DD23A1" w:rsidRDefault="00DD23A1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T</w:t>
            </w:r>
            <w:r w:rsidR="007723A4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 xml:space="preserve">axa de </w:t>
            </w:r>
            <w:r w:rsidR="00014F6A"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comissão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160191" w14:textId="68737E6A" w:rsidR="00DD23A1" w:rsidRDefault="00B0673E" w:rsidP="005D0748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946D4A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59786B" w14:textId="77777777" w:rsidR="00DD23A1" w:rsidRDefault="00DD23A1" w:rsidP="005D0748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4B46751D" w14:textId="77777777" w:rsidR="00DD23A1" w:rsidRPr="0025485D" w:rsidRDefault="00DD23A1" w:rsidP="00DD23A1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6907B266" w14:textId="4E10C909" w:rsidR="00DD23A1" w:rsidRDefault="00B46EBA" w:rsidP="00B46EBA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4.2 </w:t>
      </w:r>
      <w:r w:rsidR="00DD23A1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Regras de preenchimento: </w:t>
      </w:r>
    </w:p>
    <w:p w14:paraId="6753DD3A" w14:textId="20509D52" w:rsidR="00DD23A1" w:rsidRPr="006500BA" w:rsidRDefault="00DD23A1" w:rsidP="008B6DDE">
      <w:pPr>
        <w:pStyle w:val="PSDS-CorpodeTexto"/>
        <w:numPr>
          <w:ilvl w:val="0"/>
          <w:numId w:val="64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 xml:space="preserve">Nome do </w:t>
      </w:r>
      <w:r w:rsidR="00B0673E"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>
        <w:rPr>
          <w:rFonts w:ascii="Times New Roman" w:hAnsi="Times New Roman" w:cs="Times New Roman"/>
          <w:sz w:val="24"/>
          <w:szCs w:val="22"/>
          <w:lang w:val="pt-BR"/>
        </w:rPr>
        <w:t>: Preenchimento livre.</w:t>
      </w:r>
    </w:p>
    <w:p w14:paraId="175AE2AC" w14:textId="4FB01BD8" w:rsidR="00DD23A1" w:rsidRPr="006500BA" w:rsidRDefault="00B0673E" w:rsidP="008B6DDE">
      <w:pPr>
        <w:pStyle w:val="PSDS-CorpodeTexto"/>
        <w:numPr>
          <w:ilvl w:val="0"/>
          <w:numId w:val="64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Foto de Perfil</w:t>
      </w:r>
      <w:r w:rsidR="00DD23A1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 Preenchimento livre.</w:t>
      </w:r>
    </w:p>
    <w:p w14:paraId="14B6A9D8" w14:textId="32290B21" w:rsidR="00DD23A1" w:rsidRPr="006500BA" w:rsidRDefault="00B0673E" w:rsidP="008B6DDE">
      <w:pPr>
        <w:pStyle w:val="PSDS-CorpodeTexto"/>
        <w:numPr>
          <w:ilvl w:val="0"/>
          <w:numId w:val="64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Taxa de comissão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>
        <w:rPr>
          <w:rFonts w:ascii="Times New Roman" w:hAnsi="Times New Roman" w:cs="Times New Roman"/>
          <w:sz w:val="24"/>
          <w:szCs w:val="22"/>
          <w:lang w:val="pt-BR"/>
        </w:rPr>
        <w:t>Preenchimento livre</w:t>
      </w:r>
      <w:r w:rsidR="00DD23A1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3E9E7047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</w:p>
    <w:p w14:paraId="5F461F18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2023CA9D" w14:textId="77777777" w:rsidR="00DD23A1" w:rsidRPr="00960FB1" w:rsidRDefault="00DD23A1" w:rsidP="00DD23A1">
      <w:pPr>
        <w:pStyle w:val="NormalWeb"/>
        <w:spacing w:before="0" w:after="0"/>
        <w:jc w:val="both"/>
        <w:rPr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color w:val="FF0000"/>
          <w:sz w:val="22"/>
          <w:szCs w:val="22"/>
        </w:rPr>
        <w:t>5</w:t>
      </w:r>
      <w:r w:rsidRPr="00960FB1">
        <w:rPr>
          <w:rFonts w:ascii="Times New Roman" w:hAnsi="Times New Roman" w:cs="Times New Roman"/>
          <w:b/>
          <w:bCs/>
          <w:color w:val="FF0000"/>
          <w:sz w:val="22"/>
          <w:szCs w:val="22"/>
        </w:rPr>
        <w:t xml:space="preserve">. Interface Visual </w:t>
      </w:r>
    </w:p>
    <w:p w14:paraId="1820BC49" w14:textId="77777777" w:rsidR="00DD23A1" w:rsidRPr="00F66BC2" w:rsidRDefault="00DD23A1" w:rsidP="00DD23A1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AE3E86E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[IV001]</w:t>
      </w:r>
    </w:p>
    <w:p w14:paraId="5458885F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63747821" w14:textId="77777777" w:rsidR="00DD23A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F66BC2">
        <w:rPr>
          <w:rFonts w:ascii="Times New Roman" w:hAnsi="Times New Roman" w:cs="Times New Roman"/>
          <w:b/>
          <w:bCs/>
          <w:color w:val="FF0000"/>
          <w:sz w:val="22"/>
          <w:szCs w:val="22"/>
        </w:rPr>
        <w:t>[IV002]</w:t>
      </w:r>
    </w:p>
    <w:p w14:paraId="06317F1B" w14:textId="77777777" w:rsidR="00DD23A1" w:rsidRPr="00960FB1" w:rsidRDefault="00DD23A1" w:rsidP="00DD23A1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</w:p>
    <w:p w14:paraId="33E5DE9D" w14:textId="456A106F" w:rsidR="00DD23A1" w:rsidRPr="008421DD" w:rsidRDefault="008B6DDE" w:rsidP="00DD23A1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DD23A1" w:rsidRPr="008421DD">
        <w:rPr>
          <w:rFonts w:ascii="Times New Roman" w:hAnsi="Times New Roman" w:cs="Times New Roman"/>
          <w:b/>
          <w:bCs/>
          <w:sz w:val="22"/>
          <w:szCs w:val="22"/>
        </w:rPr>
        <w:t xml:space="preserve">. Requisitos Não Funcionais </w:t>
      </w:r>
    </w:p>
    <w:p w14:paraId="149A0288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735FD88C" w14:textId="77777777" w:rsidR="00DD23A1" w:rsidRPr="008421DD" w:rsidRDefault="00DD23A1" w:rsidP="00DD23A1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F035517" w14:textId="11EBE895" w:rsidR="00DD23A1" w:rsidRPr="008421DD" w:rsidRDefault="008B6DDE" w:rsidP="00DD23A1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DD23A1" w:rsidRPr="008421DD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DD23A1" w:rsidRPr="008421D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DE43249" w14:textId="77777777" w:rsidR="00DD23A1" w:rsidRPr="008421DD" w:rsidRDefault="00DD23A1" w:rsidP="00DD23A1">
      <w:pPr>
        <w:pStyle w:val="NormalWeb"/>
        <w:spacing w:before="0" w:after="0"/>
        <w:ind w:left="709"/>
        <w:jc w:val="both"/>
      </w:pPr>
      <w:r w:rsidRPr="008421DD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6E769E38" w14:textId="77777777" w:rsidR="007C72C2" w:rsidRDefault="007C72C2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7E549FE2" w14:textId="77777777" w:rsidR="008B6DDE" w:rsidRDefault="008B6DDE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FBFD169" w14:textId="3019262F" w:rsidR="007C72C2" w:rsidRDefault="003F6A6E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  <w:r w:rsidRPr="003F6A6E">
        <w:rPr>
          <w:rFonts w:ascii="Times New Roman" w:eastAsia="SimSun" w:hAnsi="Times New Roman" w:cs="Times New Roman"/>
          <w:kern w:val="1"/>
        </w:rPr>
        <w:t xml:space="preserve">Após estabelecermos a estrutura para o gerenciamento dos profissionais da barbearia, conforme descrito no cenário de uso anterior, estamos agora avançando para a </w:t>
      </w:r>
      <w:r>
        <w:rPr>
          <w:rFonts w:ascii="Times New Roman" w:eastAsia="SimSun" w:hAnsi="Times New Roman" w:cs="Times New Roman"/>
          <w:kern w:val="1"/>
        </w:rPr>
        <w:t>última</w:t>
      </w:r>
      <w:r w:rsidR="009C25A1">
        <w:rPr>
          <w:rFonts w:ascii="Times New Roman" w:eastAsia="SimSun" w:hAnsi="Times New Roman" w:cs="Times New Roman"/>
          <w:kern w:val="1"/>
        </w:rPr>
        <w:t xml:space="preserve"> </w:t>
      </w:r>
      <w:r w:rsidRPr="003F6A6E">
        <w:rPr>
          <w:rFonts w:ascii="Times New Roman" w:eastAsia="SimSun" w:hAnsi="Times New Roman" w:cs="Times New Roman"/>
          <w:kern w:val="1"/>
        </w:rPr>
        <w:t>especificação</w:t>
      </w:r>
      <w:r w:rsidR="009C25A1">
        <w:rPr>
          <w:rFonts w:ascii="Times New Roman" w:eastAsia="SimSun" w:hAnsi="Times New Roman" w:cs="Times New Roman"/>
          <w:kern w:val="1"/>
        </w:rPr>
        <w:t xml:space="preserve">, o </w:t>
      </w:r>
      <w:r w:rsidRPr="003F6A6E">
        <w:rPr>
          <w:rFonts w:ascii="Times New Roman" w:eastAsia="SimSun" w:hAnsi="Times New Roman" w:cs="Times New Roman"/>
          <w:kern w:val="1"/>
        </w:rPr>
        <w:t xml:space="preserve">gerenciamento de </w:t>
      </w:r>
      <w:r w:rsidR="009C25A1">
        <w:rPr>
          <w:rFonts w:ascii="Times New Roman" w:eastAsia="SimSun" w:hAnsi="Times New Roman" w:cs="Times New Roman"/>
          <w:kern w:val="1"/>
        </w:rPr>
        <w:t>a</w:t>
      </w:r>
      <w:r w:rsidRPr="003F6A6E">
        <w:rPr>
          <w:rFonts w:ascii="Times New Roman" w:eastAsia="SimSun" w:hAnsi="Times New Roman" w:cs="Times New Roman"/>
          <w:kern w:val="1"/>
        </w:rPr>
        <w:t>gendamento. A seguir, apresentamos uma descrição completa deste cenário.</w:t>
      </w:r>
    </w:p>
    <w:p w14:paraId="73313A18" w14:textId="77777777" w:rsidR="000B4B98" w:rsidRDefault="000B4B98" w:rsidP="00A44513">
      <w:pPr>
        <w:pStyle w:val="Standard"/>
        <w:ind w:firstLine="709"/>
        <w:jc w:val="both"/>
        <w:rPr>
          <w:rFonts w:ascii="Times New Roman" w:eastAsia="SimSun" w:hAnsi="Times New Roman" w:cs="Times New Roman"/>
          <w:kern w:val="1"/>
        </w:rPr>
      </w:pPr>
    </w:p>
    <w:p w14:paraId="664469C9" w14:textId="77777777" w:rsidR="007C72C2" w:rsidRDefault="007C72C2" w:rsidP="007C72C2">
      <w:pPr>
        <w:pStyle w:val="PSDS-Titulo"/>
        <w:suppressAutoHyphens w:val="0"/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Especificação de Cenários de Uso</w:t>
      </w:r>
    </w:p>
    <w:p w14:paraId="699B353C" w14:textId="77777777" w:rsidR="007C72C2" w:rsidRDefault="007C72C2" w:rsidP="007C72C2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</w:p>
    <w:p w14:paraId="02562A40" w14:textId="77777777" w:rsidR="007C72C2" w:rsidRPr="00BD00C1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1. Nome dos Cenários de Uso</w:t>
      </w:r>
    </w:p>
    <w:p w14:paraId="3E9F787F" w14:textId="7DC85ED9" w:rsidR="007C72C2" w:rsidRPr="00DC4791" w:rsidRDefault="007C72C2" w:rsidP="007C72C2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DC4791">
        <w:rPr>
          <w:rFonts w:ascii="Times New Roman" w:hAnsi="Times New Roman" w:cs="Times New Roman"/>
        </w:rPr>
        <w:t xml:space="preserve">Gerenciar </w:t>
      </w:r>
      <w:r w:rsidR="00390D2A">
        <w:rPr>
          <w:rFonts w:ascii="Times New Roman" w:hAnsi="Times New Roman" w:cs="Times New Roman"/>
        </w:rPr>
        <w:t>Agen</w:t>
      </w:r>
      <w:r w:rsidR="002F687C">
        <w:rPr>
          <w:rFonts w:ascii="Times New Roman" w:hAnsi="Times New Roman" w:cs="Times New Roman"/>
        </w:rPr>
        <w:t>damento</w:t>
      </w:r>
    </w:p>
    <w:p w14:paraId="06DE702B" w14:textId="77777777" w:rsidR="007C72C2" w:rsidRPr="006E30DF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>2. Informações sobre os Cenários</w:t>
      </w:r>
    </w:p>
    <w:p w14:paraId="0D1BFC04" w14:textId="7EA86C83" w:rsidR="00D95CA8" w:rsidRDefault="0052287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</w:pP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lastRenderedPageBreak/>
        <w:t xml:space="preserve">O objetivo central é proporcionar aos usuários, tanto Clientes quanto Barbearias, a capacidade de administrar os agendamentos dos serviços disponibilizados. Para isso, serão descritos cenários que abrangem a definição, edição, listagem e exclusão dos agendamentos </w:t>
      </w:r>
      <w:r w:rsidR="00745B09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definidos</w:t>
      </w:r>
      <w:r w:rsidRPr="00522872">
        <w:rPr>
          <w:rFonts w:ascii="Times New Roman" w:eastAsia="Noto Serif CJK SC" w:hAnsi="Times New Roman" w:cs="Times New Roman"/>
          <w:b w:val="0"/>
          <w:sz w:val="22"/>
          <w:szCs w:val="22"/>
          <w:lang w:val="pt-BR" w:eastAsia="zh-CN" w:bidi="hi-IN"/>
        </w:rPr>
        <w:t>.</w:t>
      </w:r>
    </w:p>
    <w:p w14:paraId="73802CC8" w14:textId="544C45BB" w:rsidR="007C72C2" w:rsidRDefault="007C72C2" w:rsidP="007C72C2">
      <w:pPr>
        <w:pStyle w:val="PSDS-MarcadoresNivel1"/>
        <w:tabs>
          <w:tab w:val="left" w:pos="-76"/>
          <w:tab w:val="left" w:pos="0"/>
        </w:tabs>
        <w:suppressAutoHyphens w:val="0"/>
        <w:spacing w:before="240" w:line="360" w:lineRule="auto"/>
        <w:ind w:left="0" w:firstLine="0"/>
        <w:rPr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3. Descrição dos Cenários </w:t>
      </w:r>
    </w:p>
    <w:p w14:paraId="1742DF5B" w14:textId="535D4B07" w:rsidR="007C72C2" w:rsidRPr="008B108E" w:rsidRDefault="007C72C2" w:rsidP="008B6DDE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3.1 </w:t>
      </w:r>
      <w:r w:rsidRPr="008B108E">
        <w:rPr>
          <w:rFonts w:ascii="Times New Roman" w:hAnsi="Times New Roman" w:cs="Times New Roman"/>
          <w:lang w:val="pt-BR"/>
        </w:rPr>
        <w:t xml:space="preserve">Definir </w:t>
      </w:r>
      <w:r w:rsidR="00951B13">
        <w:rPr>
          <w:rFonts w:ascii="Times New Roman" w:hAnsi="Times New Roman" w:cs="Times New Roman"/>
          <w:lang w:val="pt-BR"/>
        </w:rPr>
        <w:t>Agendamento</w:t>
      </w:r>
    </w:p>
    <w:p w14:paraId="7B7F72B5" w14:textId="1A98FE4C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951B13">
        <w:rPr>
          <w:rFonts w:ascii="Times New Roman" w:hAnsi="Times New Roman" w:cs="Times New Roman"/>
          <w:sz w:val="22"/>
          <w:szCs w:val="22"/>
        </w:rPr>
        <w:t>Cliente</w:t>
      </w:r>
    </w:p>
    <w:p w14:paraId="636082FC" w14:textId="0E42CCA8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="00951B13">
        <w:rPr>
          <w:rFonts w:ascii="Times New Roman" w:hAnsi="Times New Roman" w:cs="Times New Roman"/>
          <w:sz w:val="22"/>
          <w:szCs w:val="22"/>
        </w:rPr>
        <w:t>realizar</w:t>
      </w:r>
      <w:r w:rsidR="00447EB0">
        <w:rPr>
          <w:rFonts w:ascii="Times New Roman" w:hAnsi="Times New Roman" w:cs="Times New Roman"/>
          <w:sz w:val="22"/>
          <w:szCs w:val="22"/>
        </w:rPr>
        <w:t xml:space="preserve"> um agendamento</w:t>
      </w:r>
    </w:p>
    <w:p w14:paraId="088DF9DB" w14:textId="77777777" w:rsidR="007C72C2" w:rsidRDefault="007C72C2" w:rsidP="007C72C2">
      <w:pPr>
        <w:pStyle w:val="NormalWeb"/>
        <w:spacing w:before="0" w:after="0" w:line="360" w:lineRule="auto"/>
        <w:ind w:left="720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49B70726" w14:textId="3E02A95E" w:rsidR="007C72C2" w:rsidRDefault="007C72C2" w:rsidP="006A0C0B">
      <w:pPr>
        <w:pStyle w:val="NormalWeb"/>
        <w:numPr>
          <w:ilvl w:val="0"/>
          <w:numId w:val="39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447EB0">
        <w:rPr>
          <w:rFonts w:ascii="Times New Roman" w:hAnsi="Times New Roman" w:cs="Times New Roman"/>
          <w:sz w:val="22"/>
          <w:szCs w:val="22"/>
        </w:rPr>
        <w:t>Cliente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A3224A">
        <w:rPr>
          <w:rFonts w:ascii="Times New Roman" w:hAnsi="Times New Roman" w:cs="Times New Roman"/>
          <w:sz w:val="22"/>
          <w:szCs w:val="22"/>
        </w:rPr>
        <w:t>realiza o login no sistema</w:t>
      </w:r>
    </w:p>
    <w:p w14:paraId="0D9A0650" w14:textId="5BDD1A72" w:rsidR="007C72C2" w:rsidRPr="00E95CCD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A3224A">
        <w:rPr>
          <w:rFonts w:ascii="Times New Roman" w:hAnsi="Times New Roman" w:cs="Times New Roman"/>
          <w:sz w:val="22"/>
          <w:szCs w:val="22"/>
        </w:rPr>
        <w:t xml:space="preserve">a página principal do usuário, contendo as </w:t>
      </w:r>
      <w:r w:rsidR="00AF0CDF">
        <w:rPr>
          <w:rFonts w:ascii="Times New Roman" w:hAnsi="Times New Roman" w:cs="Times New Roman"/>
          <w:sz w:val="22"/>
          <w:szCs w:val="22"/>
        </w:rPr>
        <w:t>B</w:t>
      </w:r>
      <w:r w:rsidR="00A3224A">
        <w:rPr>
          <w:rFonts w:ascii="Times New Roman" w:hAnsi="Times New Roman" w:cs="Times New Roman"/>
          <w:sz w:val="22"/>
          <w:szCs w:val="22"/>
        </w:rPr>
        <w:t>arbearias cadastra</w:t>
      </w:r>
      <w:r w:rsidR="00EC4F20">
        <w:rPr>
          <w:rFonts w:ascii="Times New Roman" w:hAnsi="Times New Roman" w:cs="Times New Roman"/>
          <w:sz w:val="22"/>
          <w:szCs w:val="22"/>
        </w:rPr>
        <w:t>das.</w:t>
      </w:r>
    </w:p>
    <w:p w14:paraId="68F0E5CE" w14:textId="55366DCE" w:rsidR="007C72C2" w:rsidRPr="004C091F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EC4F20">
        <w:rPr>
          <w:rFonts w:ascii="Times New Roman" w:hAnsi="Times New Roman" w:cs="Times New Roman"/>
          <w:sz w:val="22"/>
          <w:szCs w:val="22"/>
        </w:rPr>
        <w:t>seleciona uma barbearia qualquer.</w:t>
      </w:r>
    </w:p>
    <w:p w14:paraId="7CACF942" w14:textId="08B8EB2D" w:rsidR="007C72C2" w:rsidRPr="00964156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sistema apresenta </w:t>
      </w:r>
      <w:r w:rsidR="00EC4F20">
        <w:rPr>
          <w:rFonts w:ascii="Times New Roman" w:hAnsi="Times New Roman" w:cs="Times New Roman"/>
          <w:sz w:val="22"/>
          <w:szCs w:val="22"/>
        </w:rPr>
        <w:t>a página</w:t>
      </w:r>
      <w:r w:rsidR="00AF0CDF">
        <w:rPr>
          <w:rFonts w:ascii="Times New Roman" w:hAnsi="Times New Roman" w:cs="Times New Roman"/>
          <w:sz w:val="22"/>
          <w:szCs w:val="22"/>
        </w:rPr>
        <w:t xml:space="preserve"> de perfil</w:t>
      </w:r>
      <w:r w:rsidR="008E260C">
        <w:rPr>
          <w:rFonts w:ascii="Times New Roman" w:hAnsi="Times New Roman" w:cs="Times New Roman"/>
          <w:sz w:val="22"/>
          <w:szCs w:val="22"/>
        </w:rPr>
        <w:t xml:space="preserve"> da barbearia, contendo informações necessárias para</w:t>
      </w:r>
      <w:r w:rsidR="00A94742">
        <w:rPr>
          <w:rFonts w:ascii="Times New Roman" w:hAnsi="Times New Roman" w:cs="Times New Roman"/>
          <w:sz w:val="22"/>
          <w:szCs w:val="22"/>
        </w:rPr>
        <w:t xml:space="preserve"> agendar um serviço, conforme </w:t>
      </w:r>
      <w:r w:rsidR="00A94742"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A94742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</w:t>
      </w:r>
      <w:r w:rsidR="00FB42F3">
        <w:rPr>
          <w:rFonts w:ascii="Times New Roman" w:hAnsi="Times New Roman" w:cs="Times New Roman"/>
          <w:b/>
          <w:bCs/>
          <w:sz w:val="22"/>
          <w:szCs w:val="22"/>
        </w:rPr>
        <w:t>gendamento.</w:t>
      </w:r>
    </w:p>
    <w:p w14:paraId="12E3489F" w14:textId="147A7615" w:rsidR="007C72C2" w:rsidRPr="009609C5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 xml:space="preserve">O usuário </w:t>
      </w:r>
      <w:r w:rsidR="00FB42F3">
        <w:rPr>
          <w:rFonts w:ascii="Times New Roman" w:hAnsi="Times New Roman" w:cs="Times New Roman"/>
          <w:sz w:val="22"/>
          <w:szCs w:val="22"/>
        </w:rPr>
        <w:t>Cliente</w:t>
      </w:r>
      <w:r w:rsidR="00003E8E">
        <w:rPr>
          <w:rFonts w:ascii="Times New Roman" w:hAnsi="Times New Roman" w:cs="Times New Roman"/>
          <w:sz w:val="22"/>
          <w:szCs w:val="22"/>
        </w:rPr>
        <w:t xml:space="preserve"> seleciona as opções disponíveis para realizar</w:t>
      </w:r>
      <w:r w:rsidR="00E31D83">
        <w:rPr>
          <w:rFonts w:ascii="Times New Roman" w:hAnsi="Times New Roman" w:cs="Times New Roman"/>
          <w:sz w:val="22"/>
          <w:szCs w:val="22"/>
        </w:rPr>
        <w:t xml:space="preserve"> o agendamento.</w:t>
      </w:r>
    </w:p>
    <w:p w14:paraId="3465C81D" w14:textId="50DC657A" w:rsidR="007C72C2" w:rsidRPr="009944A3" w:rsidRDefault="007C72C2" w:rsidP="006A0C0B">
      <w:pPr>
        <w:pStyle w:val="NormalWeb"/>
        <w:numPr>
          <w:ilvl w:val="0"/>
          <w:numId w:val="39"/>
        </w:numPr>
        <w:spacing w:before="0" w:after="0" w:line="276" w:lineRule="auto"/>
        <w:jc w:val="both"/>
        <w:rPr>
          <w:color w:val="FF0000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valida as informações </w:t>
      </w:r>
      <w:r w:rsidR="00E31D83">
        <w:rPr>
          <w:rFonts w:ascii="Times New Roman" w:hAnsi="Times New Roman" w:cs="Times New Roman"/>
          <w:sz w:val="22"/>
          <w:szCs w:val="22"/>
        </w:rPr>
        <w:t>selecionadas</w:t>
      </w:r>
      <w:r>
        <w:rPr>
          <w:rFonts w:ascii="Times New Roman" w:hAnsi="Times New Roman" w:cs="Times New Roman"/>
          <w:sz w:val="22"/>
          <w:szCs w:val="22"/>
        </w:rPr>
        <w:t xml:space="preserve">, conforme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E31D83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3FBADDE5" w14:textId="2C9964B7" w:rsidR="007C72C2" w:rsidRPr="00A873A8" w:rsidRDefault="00BA520F" w:rsidP="006A0C0B">
      <w:pPr>
        <w:pStyle w:val="NormalWeb"/>
        <w:numPr>
          <w:ilvl w:val="0"/>
          <w:numId w:val="39"/>
        </w:numPr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BA520F">
        <w:rPr>
          <w:rFonts w:ascii="Times New Roman" w:hAnsi="Times New Roman" w:cs="Times New Roman"/>
          <w:sz w:val="22"/>
          <w:szCs w:val="22"/>
        </w:rPr>
        <w:t xml:space="preserve">O sistema registra </w:t>
      </w:r>
      <w:r w:rsidRPr="00A873A8">
        <w:rPr>
          <w:rFonts w:ascii="Times New Roman" w:hAnsi="Times New Roman" w:cs="Times New Roman"/>
          <w:sz w:val="22"/>
          <w:szCs w:val="22"/>
        </w:rPr>
        <w:t>o agendamento, torna indisponível o horário selecionado para aquele dia</w:t>
      </w:r>
      <w:r w:rsidR="00015041" w:rsidRPr="00A873A8">
        <w:rPr>
          <w:rFonts w:ascii="Times New Roman" w:hAnsi="Times New Roman" w:cs="Times New Roman"/>
          <w:sz w:val="22"/>
          <w:szCs w:val="22"/>
        </w:rPr>
        <w:t>, profissional e</w:t>
      </w:r>
      <w:r w:rsidRPr="00A873A8">
        <w:rPr>
          <w:rFonts w:ascii="Times New Roman" w:hAnsi="Times New Roman" w:cs="Times New Roman"/>
          <w:sz w:val="22"/>
          <w:szCs w:val="22"/>
        </w:rPr>
        <w:t xml:space="preserve"> serviço específico, e emite uma mensagem de confirmação</w:t>
      </w:r>
      <w:r w:rsidR="00C37731" w:rsidRPr="00A873A8">
        <w:rPr>
          <w:rFonts w:ascii="Times New Roman" w:hAnsi="Times New Roman" w:cs="Times New Roman"/>
          <w:sz w:val="22"/>
          <w:szCs w:val="22"/>
        </w:rPr>
        <w:t xml:space="preserve"> 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– </w:t>
      </w:r>
      <w:r w:rsidR="00083B31" w:rsidRPr="00A873A8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2409D" w:rsidRPr="00A873A8">
        <w:rPr>
          <w:rFonts w:ascii="Times New Roman" w:hAnsi="Times New Roman" w:cs="Times New Roman"/>
          <w:b/>
          <w:bCs/>
          <w:sz w:val="22"/>
          <w:szCs w:val="22"/>
        </w:rPr>
        <w:t>realizado</w:t>
      </w:r>
      <w:r w:rsidR="007C72C2" w:rsidRPr="00A873A8">
        <w:rPr>
          <w:rFonts w:ascii="Times New Roman" w:hAnsi="Times New Roman" w:cs="Times New Roman"/>
          <w:b/>
          <w:bCs/>
          <w:sz w:val="22"/>
          <w:szCs w:val="22"/>
        </w:rPr>
        <w:t xml:space="preserve"> com sucesso!</w:t>
      </w:r>
    </w:p>
    <w:p w14:paraId="7EDF8077" w14:textId="77777777" w:rsidR="007C72C2" w:rsidRDefault="007C72C2" w:rsidP="007C72C2">
      <w:pPr>
        <w:pStyle w:val="NormalWeb"/>
        <w:spacing w:after="0" w:line="360" w:lineRule="auto"/>
        <w:ind w:left="720"/>
        <w:jc w:val="both"/>
      </w:pPr>
      <w:r>
        <w:rPr>
          <w:rStyle w:val="Forte"/>
          <w:rFonts w:ascii="Times New Roman" w:hAnsi="Times New Roman" w:cs="Times New Roman"/>
          <w:sz w:val="22"/>
          <w:szCs w:val="22"/>
        </w:rPr>
        <w:t>Contudo</w:t>
      </w:r>
    </w:p>
    <w:p w14:paraId="27913902" w14:textId="250766AD" w:rsidR="007C72C2" w:rsidRPr="00F06DAE" w:rsidRDefault="007C72C2" w:rsidP="00F06DAE">
      <w:pPr>
        <w:pStyle w:val="NormalWeb"/>
        <w:spacing w:before="0" w:after="0"/>
        <w:ind w:left="1418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Style w:val="Forte"/>
          <w:rFonts w:ascii="Times New Roman" w:hAnsi="Times New Roman" w:cs="Times New Roman"/>
          <w:sz w:val="22"/>
          <w:szCs w:val="22"/>
        </w:rPr>
        <w:t>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83B0B">
        <w:rPr>
          <w:rFonts w:ascii="Times New Roman" w:hAnsi="Times New Roman" w:cs="Times New Roman"/>
          <w:sz w:val="22"/>
          <w:szCs w:val="22"/>
        </w:rPr>
        <w:t xml:space="preserve">o cadastro do agendamento </w:t>
      </w:r>
      <w:r>
        <w:rPr>
          <w:rFonts w:ascii="Times New Roman" w:hAnsi="Times New Roman" w:cs="Times New Roman"/>
          <w:sz w:val="22"/>
          <w:szCs w:val="22"/>
        </w:rPr>
        <w:t xml:space="preserve">não estiver de acordo com </w:t>
      </w:r>
      <w:r w:rsidRPr="008159E1">
        <w:rPr>
          <w:rFonts w:ascii="Times New Roman" w:hAnsi="Times New Roman" w:cs="Times New Roman"/>
          <w:b/>
          <w:bCs/>
          <w:szCs w:val="22"/>
        </w:rPr>
        <w:t xml:space="preserve">[RNG001] - </w:t>
      </w:r>
      <w:r w:rsidR="000A0EA9" w:rsidRPr="008159E1">
        <w:rPr>
          <w:rFonts w:ascii="Times New Roman" w:hAnsi="Times New Roman" w:cs="Times New Roman"/>
          <w:b/>
          <w:bCs/>
          <w:sz w:val="22"/>
          <w:szCs w:val="22"/>
        </w:rPr>
        <w:t xml:space="preserve">Cadastro de </w:t>
      </w:r>
      <w:r w:rsidR="0076656A">
        <w:rPr>
          <w:rFonts w:ascii="Times New Roman" w:hAnsi="Times New Roman" w:cs="Times New Roman"/>
          <w:b/>
          <w:bCs/>
          <w:sz w:val="22"/>
          <w:szCs w:val="22"/>
        </w:rPr>
        <w:t>Agendamento</w:t>
      </w:r>
      <w:r w:rsidR="000A0EA9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0B4912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sz w:val="22"/>
          <w:szCs w:val="22"/>
        </w:rPr>
        <w:t xml:space="preserve"> o sistema exibe a</w:t>
      </w:r>
      <w:r w:rsidR="00F06DA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mensagem </w:t>
      </w:r>
      <w:r>
        <w:rPr>
          <w:rFonts w:ascii="Times New Roman" w:hAnsi="Times New Roman" w:cs="Times New Roman"/>
          <w:bCs/>
          <w:sz w:val="22"/>
          <w:szCs w:val="22"/>
        </w:rPr>
        <w:t>de Erro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</w:t>
      </w:r>
      <w:r w:rsidR="00CD56E6">
        <w:rPr>
          <w:rFonts w:ascii="Times New Roman" w:hAnsi="Times New Roman" w:cs="Times New Roman"/>
          <w:b/>
          <w:bCs/>
          <w:sz w:val="22"/>
          <w:szCs w:val="22"/>
        </w:rPr>
        <w:t xml:space="preserve"> Não foi possível realizar o agendamento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944C16B" w14:textId="77777777" w:rsidR="007C72C2" w:rsidRDefault="007C72C2" w:rsidP="007C72C2">
      <w:pPr>
        <w:pStyle w:val="NormalWeb"/>
        <w:spacing w:before="0" w:after="0" w:line="276" w:lineRule="auto"/>
        <w:ind w:left="1429"/>
        <w:jc w:val="both"/>
      </w:pPr>
    </w:p>
    <w:p w14:paraId="2DBCE87C" w14:textId="6AFB6E6A" w:rsidR="007C72C2" w:rsidRPr="005077FC" w:rsidRDefault="007C72C2" w:rsidP="008B6DDE">
      <w:pPr>
        <w:pStyle w:val="PSDS-MarcadoresNivel1"/>
        <w:tabs>
          <w:tab w:val="left" w:pos="-76"/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lang w:val="pt-BR"/>
        </w:rPr>
      </w:pPr>
      <w:r w:rsidRPr="008B108E">
        <w:rPr>
          <w:rFonts w:ascii="Times New Roman" w:hAnsi="Times New Roman" w:cs="Times New Roman"/>
          <w:bCs/>
          <w:szCs w:val="22"/>
          <w:lang w:val="pt-BR"/>
        </w:rPr>
        <w:t>3.</w:t>
      </w:r>
      <w:r>
        <w:rPr>
          <w:rFonts w:ascii="Times New Roman" w:hAnsi="Times New Roman" w:cs="Times New Roman"/>
          <w:bCs/>
          <w:szCs w:val="22"/>
          <w:lang w:val="pt-BR"/>
        </w:rPr>
        <w:t>2</w:t>
      </w:r>
      <w:r w:rsidRPr="008B108E">
        <w:rPr>
          <w:rFonts w:ascii="Times New Roman" w:hAnsi="Times New Roman" w:cs="Times New Roman"/>
          <w:bCs/>
          <w:szCs w:val="22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 xml:space="preserve">Listar </w:t>
      </w:r>
      <w:r w:rsidR="0084611F">
        <w:rPr>
          <w:rFonts w:ascii="Times New Roman" w:hAnsi="Times New Roman" w:cs="Times New Roman"/>
          <w:lang w:val="pt-BR"/>
        </w:rPr>
        <w:t>Agendamentos</w:t>
      </w:r>
    </w:p>
    <w:p w14:paraId="432FA2E1" w14:textId="69F628B1" w:rsidR="007C72C2" w:rsidRDefault="007C72C2" w:rsidP="007C72C2">
      <w:pPr>
        <w:pStyle w:val="NormalWeb"/>
        <w:spacing w:before="0" w:after="0" w:line="360" w:lineRule="auto"/>
        <w:ind w:left="709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5B25EB">
        <w:rPr>
          <w:rFonts w:ascii="Times New Roman" w:hAnsi="Times New Roman" w:cs="Times New Roman"/>
          <w:sz w:val="22"/>
          <w:szCs w:val="22"/>
        </w:rPr>
        <w:t>Cliente</w:t>
      </w:r>
    </w:p>
    <w:p w14:paraId="158876AB" w14:textId="259AFD30" w:rsidR="007C72C2" w:rsidRPr="0059569E" w:rsidRDefault="007C72C2" w:rsidP="007C72C2">
      <w:pPr>
        <w:pStyle w:val="NormalWeb"/>
        <w:spacing w:before="0" w:after="0" w:line="360" w:lineRule="auto"/>
        <w:ind w:left="720"/>
        <w:jc w:val="both"/>
        <w:rPr>
          <w:color w:val="FF000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>
        <w:rPr>
          <w:rFonts w:ascii="Times New Roman" w:hAnsi="Times New Roman" w:cs="Times New Roman"/>
          <w:sz w:val="22"/>
          <w:szCs w:val="22"/>
        </w:rPr>
        <w:t xml:space="preserve">listar os </w:t>
      </w:r>
      <w:r w:rsidR="005B25EB">
        <w:rPr>
          <w:rFonts w:ascii="Times New Roman" w:hAnsi="Times New Roman" w:cs="Times New Roman"/>
          <w:sz w:val="22"/>
          <w:szCs w:val="22"/>
        </w:rPr>
        <w:t>agendamentos</w:t>
      </w:r>
      <w:r w:rsidR="00F262FD">
        <w:rPr>
          <w:rFonts w:ascii="Times New Roman" w:hAnsi="Times New Roman" w:cs="Times New Roman"/>
          <w:sz w:val="22"/>
          <w:szCs w:val="22"/>
        </w:rPr>
        <w:t xml:space="preserve"> realizados</w:t>
      </w:r>
    </w:p>
    <w:p w14:paraId="2F3D4B4C" w14:textId="77777777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5D7E7FE5" w14:textId="61664CE7" w:rsidR="007C72C2" w:rsidRPr="001D0B2E" w:rsidRDefault="007C72C2" w:rsidP="00EF3A73">
      <w:pPr>
        <w:pStyle w:val="NormalWeb"/>
        <w:numPr>
          <w:ilvl w:val="0"/>
          <w:numId w:val="37"/>
        </w:numPr>
        <w:tabs>
          <w:tab w:val="left" w:pos="207"/>
        </w:tabs>
        <w:spacing w:before="0" w:after="0" w:line="276" w:lineRule="auto"/>
        <w:jc w:val="both"/>
      </w:pPr>
      <w:r w:rsidRPr="001D0B2E">
        <w:rPr>
          <w:rFonts w:ascii="Times New Roman" w:hAnsi="Times New Roman" w:cs="Times New Roman"/>
          <w:sz w:val="22"/>
          <w:szCs w:val="22"/>
        </w:rPr>
        <w:t>O usuário seleciona a opção ‘</w:t>
      </w:r>
      <w:r w:rsidR="001D0B2E">
        <w:rPr>
          <w:rFonts w:ascii="Times New Roman" w:hAnsi="Times New Roman" w:cs="Times New Roman"/>
          <w:b/>
          <w:bCs/>
          <w:sz w:val="22"/>
          <w:szCs w:val="22"/>
        </w:rPr>
        <w:t>Agendamentos</w:t>
      </w:r>
      <w:r w:rsidR="00E15423">
        <w:rPr>
          <w:rFonts w:ascii="Times New Roman" w:hAnsi="Times New Roman" w:cs="Times New Roman"/>
          <w:b/>
          <w:bCs/>
          <w:sz w:val="22"/>
          <w:szCs w:val="22"/>
        </w:rPr>
        <w:t>’</w:t>
      </w:r>
      <w:r w:rsidRPr="001D0B2E">
        <w:rPr>
          <w:rFonts w:ascii="Times New Roman" w:hAnsi="Times New Roman" w:cs="Times New Roman"/>
          <w:sz w:val="22"/>
          <w:szCs w:val="22"/>
        </w:rPr>
        <w:t xml:space="preserve">, </w:t>
      </w:r>
      <w:r w:rsidR="00E15423">
        <w:rPr>
          <w:rFonts w:ascii="Times New Roman" w:hAnsi="Times New Roman" w:cs="Times New Roman"/>
          <w:sz w:val="22"/>
          <w:szCs w:val="22"/>
        </w:rPr>
        <w:t>contido na página</w:t>
      </w:r>
      <w:r w:rsidR="00FE5ED1">
        <w:rPr>
          <w:rFonts w:ascii="Times New Roman" w:hAnsi="Times New Roman" w:cs="Times New Roman"/>
          <w:sz w:val="22"/>
          <w:szCs w:val="22"/>
        </w:rPr>
        <w:t xml:space="preserve"> inicial do usuário.</w:t>
      </w:r>
    </w:p>
    <w:p w14:paraId="58FD5380" w14:textId="0BC63262" w:rsidR="007C72C2" w:rsidRDefault="007C72C2" w:rsidP="00EF3A73">
      <w:pPr>
        <w:pStyle w:val="NormalWeb"/>
        <w:numPr>
          <w:ilvl w:val="0"/>
          <w:numId w:val="37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D0B2E">
        <w:rPr>
          <w:rFonts w:ascii="Times New Roman" w:hAnsi="Times New Roman" w:cs="Times New Roman"/>
          <w:sz w:val="22"/>
          <w:szCs w:val="22"/>
        </w:rPr>
        <w:t>O sistema exibe</w:t>
      </w:r>
      <w:r w:rsidR="008B1E75">
        <w:rPr>
          <w:rFonts w:ascii="Times New Roman" w:hAnsi="Times New Roman" w:cs="Times New Roman"/>
          <w:sz w:val="22"/>
          <w:szCs w:val="22"/>
        </w:rPr>
        <w:t xml:space="preserve"> todos os agendamentos realizados</w:t>
      </w:r>
      <w:r w:rsidRPr="001D0B2E">
        <w:rPr>
          <w:rFonts w:ascii="Times New Roman" w:hAnsi="Times New Roman" w:cs="Times New Roman"/>
          <w:sz w:val="22"/>
          <w:szCs w:val="22"/>
        </w:rPr>
        <w:t>.</w:t>
      </w:r>
    </w:p>
    <w:p w14:paraId="4DD66484" w14:textId="13CCC212" w:rsidR="00074EFB" w:rsidRDefault="00074EFB" w:rsidP="00074EFB">
      <w:pPr>
        <w:pStyle w:val="NormalWeb"/>
        <w:spacing w:before="0" w:after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A6A7E">
        <w:rPr>
          <w:rFonts w:ascii="Times New Roman" w:hAnsi="Times New Roman" w:cs="Times New Roman"/>
          <w:b/>
          <w:bCs/>
          <w:sz w:val="22"/>
          <w:szCs w:val="22"/>
        </w:rPr>
        <w:t>Contudo</w:t>
      </w:r>
    </w:p>
    <w:p w14:paraId="3FC00B07" w14:textId="4B5999EA" w:rsidR="007A6A7E" w:rsidRPr="007A6A7E" w:rsidRDefault="007A6A7E" w:rsidP="00B362FF">
      <w:pPr>
        <w:pStyle w:val="NormalWeb"/>
        <w:spacing w:before="0" w:line="360" w:lineRule="auto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  <w:t xml:space="preserve">SE </w:t>
      </w:r>
      <w:r w:rsidRPr="00BB1574">
        <w:rPr>
          <w:rFonts w:ascii="Times New Roman" w:hAnsi="Times New Roman" w:cs="Times New Roman"/>
          <w:sz w:val="22"/>
          <w:szCs w:val="22"/>
        </w:rPr>
        <w:t>não houver nenhum agendamento</w:t>
      </w:r>
      <w:r w:rsidR="00E6091C" w:rsidRPr="00BB1574">
        <w:rPr>
          <w:rFonts w:ascii="Times New Roman" w:hAnsi="Times New Roman" w:cs="Times New Roman"/>
          <w:sz w:val="22"/>
          <w:szCs w:val="22"/>
        </w:rPr>
        <w:t xml:space="preserve"> realizado</w:t>
      </w:r>
      <w:r w:rsidR="002C3DFB">
        <w:rPr>
          <w:rFonts w:ascii="Times New Roman" w:hAnsi="Times New Roman" w:cs="Times New Roman"/>
          <w:sz w:val="22"/>
          <w:szCs w:val="22"/>
        </w:rPr>
        <w:t xml:space="preserve">. </w:t>
      </w:r>
      <w:r w:rsidR="002C3DFB" w:rsidRPr="002C3DFB">
        <w:rPr>
          <w:rFonts w:ascii="Times New Roman" w:hAnsi="Times New Roman" w:cs="Times New Roman"/>
          <w:b/>
          <w:bCs/>
          <w:sz w:val="22"/>
          <w:szCs w:val="22"/>
        </w:rPr>
        <w:t>ENTÃO</w:t>
      </w:r>
      <w:r w:rsidR="002C3D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6091C" w:rsidRPr="00BB1574">
        <w:rPr>
          <w:rFonts w:ascii="Times New Roman" w:hAnsi="Times New Roman" w:cs="Times New Roman"/>
          <w:sz w:val="22"/>
          <w:szCs w:val="22"/>
        </w:rPr>
        <w:t>o sistema exibe uma mensagem</w:t>
      </w:r>
      <w:r w:rsidR="00943A0E" w:rsidRPr="00BB1574">
        <w:rPr>
          <w:rFonts w:ascii="Times New Roman" w:hAnsi="Times New Roman" w:cs="Times New Roman"/>
          <w:sz w:val="22"/>
          <w:szCs w:val="22"/>
        </w:rPr>
        <w:t xml:space="preserve"> Informativa</w:t>
      </w:r>
      <w:r w:rsidR="00943A0E">
        <w:rPr>
          <w:rFonts w:ascii="Times New Roman" w:hAnsi="Times New Roman" w:cs="Times New Roman"/>
          <w:b/>
          <w:bCs/>
          <w:sz w:val="22"/>
          <w:szCs w:val="22"/>
        </w:rPr>
        <w:t xml:space="preserve"> – Nenhum agendamento realizado</w:t>
      </w:r>
      <w:r w:rsidR="00BB1574">
        <w:rPr>
          <w:rFonts w:ascii="Times New Roman" w:hAnsi="Times New Roman" w:cs="Times New Roman"/>
          <w:b/>
          <w:bCs/>
          <w:sz w:val="22"/>
          <w:szCs w:val="22"/>
        </w:rPr>
        <w:t>!</w:t>
      </w:r>
      <w:r w:rsidR="002C3DF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970E090" w14:textId="608F8E56" w:rsidR="007C72C2" w:rsidRPr="001D0B2E" w:rsidRDefault="007C72C2" w:rsidP="007C72C2">
      <w:pPr>
        <w:pStyle w:val="NormalWeb"/>
        <w:spacing w:after="0" w:line="360" w:lineRule="auto"/>
        <w:ind w:left="709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Como um usuário </w:t>
      </w:r>
      <w:r w:rsidR="00F21975">
        <w:rPr>
          <w:rFonts w:ascii="Times New Roman" w:hAnsi="Times New Roman" w:cs="Times New Roman"/>
          <w:sz w:val="22"/>
          <w:szCs w:val="22"/>
        </w:rPr>
        <w:t>Barbearia</w:t>
      </w:r>
    </w:p>
    <w:p w14:paraId="1A63A52B" w14:textId="5E1266FA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Eu posso </w:t>
      </w:r>
      <w:r w:rsidRPr="001D0B2E">
        <w:rPr>
          <w:rFonts w:ascii="Times New Roman" w:hAnsi="Times New Roman" w:cs="Times New Roman"/>
          <w:sz w:val="22"/>
          <w:szCs w:val="22"/>
        </w:rPr>
        <w:t xml:space="preserve">listar os </w:t>
      </w:r>
      <w:r w:rsidR="00E157E5">
        <w:rPr>
          <w:rFonts w:ascii="Times New Roman" w:hAnsi="Times New Roman" w:cs="Times New Roman"/>
          <w:sz w:val="22"/>
          <w:szCs w:val="22"/>
        </w:rPr>
        <w:t>agendamentos</w:t>
      </w:r>
      <w:r w:rsidRPr="001D0B2E">
        <w:rPr>
          <w:rFonts w:ascii="Times New Roman" w:hAnsi="Times New Roman" w:cs="Times New Roman"/>
          <w:sz w:val="22"/>
          <w:szCs w:val="22"/>
        </w:rPr>
        <w:t xml:space="preserve"> </w:t>
      </w:r>
      <w:r w:rsidR="00E157E5">
        <w:rPr>
          <w:rFonts w:ascii="Times New Roman" w:hAnsi="Times New Roman" w:cs="Times New Roman"/>
          <w:sz w:val="22"/>
          <w:szCs w:val="22"/>
        </w:rPr>
        <w:t>realizados</w:t>
      </w:r>
    </w:p>
    <w:p w14:paraId="7BC42694" w14:textId="77777777" w:rsidR="007C72C2" w:rsidRPr="001D0B2E" w:rsidRDefault="007C72C2" w:rsidP="007C72C2">
      <w:pPr>
        <w:pStyle w:val="NormalWeb"/>
        <w:spacing w:before="0" w:after="0" w:line="360" w:lineRule="auto"/>
        <w:ind w:left="720"/>
        <w:jc w:val="both"/>
      </w:pPr>
      <w:r w:rsidRPr="001D0B2E">
        <w:rPr>
          <w:rFonts w:ascii="Times New Roman" w:hAnsi="Times New Roman" w:cs="Times New Roman"/>
          <w:b/>
          <w:bCs/>
          <w:sz w:val="22"/>
          <w:szCs w:val="22"/>
        </w:rPr>
        <w:t xml:space="preserve">Ocorre então </w:t>
      </w:r>
    </w:p>
    <w:p w14:paraId="2F08F24E" w14:textId="13D98341" w:rsidR="007C72C2" w:rsidRPr="001D0B2E" w:rsidRDefault="005A3965" w:rsidP="00F85814">
      <w:pPr>
        <w:pStyle w:val="NormalWeb"/>
        <w:numPr>
          <w:ilvl w:val="0"/>
          <w:numId w:val="38"/>
        </w:numPr>
        <w:tabs>
          <w:tab w:val="left" w:pos="207"/>
        </w:tabs>
        <w:spacing w:before="0" w:after="0" w:line="276" w:lineRule="auto"/>
        <w:jc w:val="both"/>
      </w:pPr>
      <w:r>
        <w:rPr>
          <w:rFonts w:ascii="Times New Roman" w:hAnsi="Times New Roman" w:cs="Times New Roman"/>
          <w:sz w:val="22"/>
          <w:szCs w:val="22"/>
        </w:rPr>
        <w:t>Na página inicial do</w:t>
      </w:r>
      <w:r w:rsidR="00C720E2">
        <w:rPr>
          <w:rFonts w:ascii="Times New Roman" w:hAnsi="Times New Roman" w:cs="Times New Roman"/>
          <w:sz w:val="22"/>
          <w:szCs w:val="22"/>
        </w:rPr>
        <w:t xml:space="preserve"> usuário, o sistema exibe todos os agendamentos realizados para aquele dia em </w:t>
      </w:r>
      <w:r w:rsidR="00CD741C">
        <w:rPr>
          <w:rFonts w:ascii="Times New Roman" w:hAnsi="Times New Roman" w:cs="Times New Roman"/>
          <w:sz w:val="22"/>
          <w:szCs w:val="22"/>
        </w:rPr>
        <w:t>específico</w:t>
      </w:r>
      <w:r w:rsidR="00C720E2">
        <w:rPr>
          <w:rFonts w:ascii="Times New Roman" w:hAnsi="Times New Roman" w:cs="Times New Roman"/>
          <w:sz w:val="22"/>
          <w:szCs w:val="22"/>
        </w:rPr>
        <w:t>.</w:t>
      </w:r>
    </w:p>
    <w:p w14:paraId="05445B9A" w14:textId="2B503DC0" w:rsidR="007C72C2" w:rsidRPr="001D0B2E" w:rsidRDefault="00134C69" w:rsidP="00F85814">
      <w:pPr>
        <w:pStyle w:val="NormalWeb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</w:t>
      </w:r>
      <w:r w:rsidR="00CD741C">
        <w:rPr>
          <w:rFonts w:ascii="Times New Roman" w:hAnsi="Times New Roman" w:cs="Times New Roman"/>
          <w:sz w:val="22"/>
          <w:szCs w:val="22"/>
        </w:rPr>
        <w:t xml:space="preserve"> usuário</w:t>
      </w:r>
      <w:r w:rsidR="00FF2DE3">
        <w:rPr>
          <w:rFonts w:ascii="Times New Roman" w:hAnsi="Times New Roman" w:cs="Times New Roman"/>
          <w:sz w:val="22"/>
          <w:szCs w:val="22"/>
        </w:rPr>
        <w:t xml:space="preserve"> seleciona um</w:t>
      </w:r>
      <w:r w:rsidR="00AD15AF">
        <w:rPr>
          <w:rFonts w:ascii="Times New Roman" w:hAnsi="Times New Roman" w:cs="Times New Roman"/>
          <w:sz w:val="22"/>
          <w:szCs w:val="22"/>
        </w:rPr>
        <w:t xml:space="preserve"> outro dia </w:t>
      </w:r>
      <w:r w:rsidR="00BE3FF3">
        <w:rPr>
          <w:rFonts w:ascii="Times New Roman" w:hAnsi="Times New Roman" w:cs="Times New Roman"/>
          <w:sz w:val="22"/>
          <w:szCs w:val="22"/>
        </w:rPr>
        <w:t>de</w:t>
      </w:r>
      <w:r w:rsidR="00AD15AF">
        <w:rPr>
          <w:rFonts w:ascii="Times New Roman" w:hAnsi="Times New Roman" w:cs="Times New Roman"/>
          <w:sz w:val="22"/>
          <w:szCs w:val="22"/>
        </w:rPr>
        <w:t xml:space="preserve"> sua preferê</w:t>
      </w:r>
      <w:r w:rsidR="00BE3FF3">
        <w:rPr>
          <w:rFonts w:ascii="Times New Roman" w:hAnsi="Times New Roman" w:cs="Times New Roman"/>
          <w:sz w:val="22"/>
          <w:szCs w:val="22"/>
        </w:rPr>
        <w:t>ncia</w:t>
      </w:r>
      <w:r w:rsidR="00B63349">
        <w:rPr>
          <w:rFonts w:ascii="Times New Roman" w:hAnsi="Times New Roman" w:cs="Times New Roman"/>
          <w:sz w:val="22"/>
          <w:szCs w:val="22"/>
        </w:rPr>
        <w:t>.</w:t>
      </w:r>
    </w:p>
    <w:p w14:paraId="7A0706AC" w14:textId="4BD6FADE" w:rsidR="002769B9" w:rsidRDefault="00B63349" w:rsidP="00F45E68">
      <w:pPr>
        <w:pStyle w:val="NormalWeb"/>
        <w:numPr>
          <w:ilvl w:val="0"/>
          <w:numId w:val="38"/>
        </w:numPr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 sistema </w:t>
      </w:r>
      <w:r w:rsidR="009A572C">
        <w:rPr>
          <w:rFonts w:ascii="Times New Roman" w:hAnsi="Times New Roman" w:cs="Times New Roman"/>
          <w:sz w:val="22"/>
          <w:szCs w:val="22"/>
        </w:rPr>
        <w:t>exibe todos os agendamentos realizados para aquele dia selecionado.</w:t>
      </w:r>
    </w:p>
    <w:p w14:paraId="189D63E7" w14:textId="77777777" w:rsidR="000B1635" w:rsidRDefault="000B1635" w:rsidP="000B1635">
      <w:pPr>
        <w:pStyle w:val="NormalWeb"/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7A6A7E">
        <w:rPr>
          <w:rFonts w:ascii="Times New Roman" w:hAnsi="Times New Roman" w:cs="Times New Roman"/>
          <w:b/>
          <w:bCs/>
          <w:sz w:val="22"/>
          <w:szCs w:val="22"/>
        </w:rPr>
        <w:lastRenderedPageBreak/>
        <w:t>Contudo</w:t>
      </w:r>
    </w:p>
    <w:p w14:paraId="1441F062" w14:textId="1C8FC0CE" w:rsidR="007C72C2" w:rsidRPr="004E3261" w:rsidRDefault="000B1635" w:rsidP="004E3261">
      <w:pPr>
        <w:pStyle w:val="NormalWeb"/>
        <w:spacing w:before="0" w:line="360" w:lineRule="auto"/>
        <w:ind w:left="1429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SE </w:t>
      </w:r>
      <w:r w:rsidRPr="00BB1574">
        <w:rPr>
          <w:rFonts w:ascii="Times New Roman" w:hAnsi="Times New Roman" w:cs="Times New Roman"/>
          <w:sz w:val="22"/>
          <w:szCs w:val="22"/>
        </w:rPr>
        <w:t>não houver nenhum agendamento realizado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 w:rsidRPr="002C3DFB">
        <w:rPr>
          <w:rFonts w:ascii="Times New Roman" w:hAnsi="Times New Roman" w:cs="Times New Roman"/>
          <w:b/>
          <w:bCs/>
          <w:sz w:val="22"/>
          <w:szCs w:val="22"/>
        </w:rPr>
        <w:t>ENTÃO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B1574">
        <w:rPr>
          <w:rFonts w:ascii="Times New Roman" w:hAnsi="Times New Roman" w:cs="Times New Roman"/>
          <w:sz w:val="22"/>
          <w:szCs w:val="22"/>
        </w:rPr>
        <w:t>o sistema exibe uma mensagem Informativa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– Nenhum agendamento realizado! </w:t>
      </w:r>
    </w:p>
    <w:p w14:paraId="40AF8BCF" w14:textId="77777777" w:rsidR="007C72C2" w:rsidRPr="000048BB" w:rsidRDefault="007C72C2" w:rsidP="007C72C2">
      <w:pPr>
        <w:pStyle w:val="NormalWeb"/>
        <w:tabs>
          <w:tab w:val="left" w:pos="-76"/>
          <w:tab w:val="left" w:pos="0"/>
        </w:tabs>
        <w:spacing w:before="0" w:after="0" w:line="360" w:lineRule="auto"/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4. Regras de Negócio</w:t>
      </w:r>
    </w:p>
    <w:p w14:paraId="2993647C" w14:textId="6D8A09F8" w:rsidR="007C72C2" w:rsidRPr="000048BB" w:rsidRDefault="003B003C" w:rsidP="008B6DDE">
      <w:pPr>
        <w:pStyle w:val="PSDS-MarcadoresNivel1"/>
        <w:tabs>
          <w:tab w:val="left" w:pos="0"/>
        </w:tabs>
        <w:suppressAutoHyphens w:val="0"/>
        <w:spacing w:line="360" w:lineRule="auto"/>
        <w:rPr>
          <w:rFonts w:ascii="Times New Roman" w:hAnsi="Times New Roman" w:cs="Times New Roman"/>
          <w:szCs w:val="22"/>
          <w:lang w:val="pt-BR"/>
        </w:rPr>
      </w:pPr>
      <w:r>
        <w:rPr>
          <w:rFonts w:ascii="Times New Roman" w:hAnsi="Times New Roman" w:cs="Times New Roman"/>
          <w:szCs w:val="22"/>
          <w:lang w:val="pt-BR"/>
        </w:rPr>
        <w:t xml:space="preserve">4.1 </w:t>
      </w:r>
      <w:r w:rsidR="007C72C2" w:rsidRPr="000048BB">
        <w:rPr>
          <w:rFonts w:ascii="Times New Roman" w:hAnsi="Times New Roman" w:cs="Times New Roman"/>
          <w:szCs w:val="22"/>
          <w:lang w:val="pt-BR"/>
        </w:rPr>
        <w:t xml:space="preserve">[RNG001] - </w:t>
      </w:r>
      <w:r w:rsidR="000048BB" w:rsidRPr="003B003C">
        <w:rPr>
          <w:rFonts w:ascii="Times New Roman" w:hAnsi="Times New Roman" w:cs="Times New Roman"/>
          <w:bCs/>
          <w:sz w:val="22"/>
          <w:szCs w:val="22"/>
          <w:lang w:val="pt-BR"/>
        </w:rPr>
        <w:t xml:space="preserve">Cadastro de </w:t>
      </w:r>
      <w:r w:rsidR="000D0261" w:rsidRPr="003B003C">
        <w:rPr>
          <w:rFonts w:ascii="Times New Roman" w:hAnsi="Times New Roman" w:cs="Times New Roman"/>
          <w:bCs/>
          <w:sz w:val="22"/>
          <w:szCs w:val="22"/>
          <w:lang w:val="pt-BR"/>
        </w:rPr>
        <w:t>A</w:t>
      </w:r>
      <w:r w:rsidR="000048BB" w:rsidRPr="003B003C">
        <w:rPr>
          <w:rFonts w:ascii="Times New Roman" w:hAnsi="Times New Roman" w:cs="Times New Roman"/>
          <w:bCs/>
          <w:sz w:val="22"/>
          <w:szCs w:val="22"/>
          <w:lang w:val="pt-BR"/>
        </w:rPr>
        <w:t>gendamento.</w:t>
      </w:r>
    </w:p>
    <w:p w14:paraId="1682AC2F" w14:textId="5CDBD7E3" w:rsidR="007C72C2" w:rsidRPr="000048BB" w:rsidRDefault="007C72C2" w:rsidP="003B003C">
      <w:pPr>
        <w:pStyle w:val="PSDS-CorpodeTexto"/>
        <w:suppressAutoHyphens w:val="0"/>
        <w:spacing w:line="360" w:lineRule="auto"/>
        <w:rPr>
          <w:rFonts w:ascii="Times New Roman" w:hAnsi="Times New Roman" w:cs="Times New Roman"/>
          <w:sz w:val="24"/>
          <w:szCs w:val="22"/>
          <w:lang w:val="pt-BR"/>
        </w:rPr>
      </w:pPr>
      <w:r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O usuário deverá </w:t>
      </w:r>
      <w:r w:rsidR="008C712F">
        <w:rPr>
          <w:rFonts w:ascii="Times New Roman" w:hAnsi="Times New Roman" w:cs="Times New Roman"/>
          <w:sz w:val="24"/>
          <w:szCs w:val="22"/>
          <w:lang w:val="pt-BR"/>
        </w:rPr>
        <w:t>selecionar</w:t>
      </w:r>
      <w:r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 os seguintes itens: </w:t>
      </w:r>
    </w:p>
    <w:tbl>
      <w:tblPr>
        <w:tblW w:w="88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4"/>
        <w:gridCol w:w="2146"/>
        <w:gridCol w:w="1985"/>
        <w:gridCol w:w="1603"/>
      </w:tblGrid>
      <w:tr w:rsidR="000048BB" w:rsidRPr="000048BB" w14:paraId="23C9E482" w14:textId="77777777" w:rsidTr="00224211">
        <w:trPr>
          <w:trHeight w:val="582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45753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Itens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66D33B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Tipo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C27498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Obrigatório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FFD637" w14:textId="77777777" w:rsidR="007C72C2" w:rsidRPr="000048BB" w:rsidRDefault="007C72C2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/>
                <w:bCs/>
                <w:sz w:val="24"/>
                <w:lang w:val="pt-BR"/>
              </w:rPr>
              <w:t>Tamanho</w:t>
            </w:r>
          </w:p>
        </w:tc>
      </w:tr>
      <w:tr w:rsidR="000048BB" w:rsidRPr="000048BB" w14:paraId="4D447115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50119E" w14:textId="226E42A5" w:rsidR="007C72C2" w:rsidRPr="000048BB" w:rsidRDefault="007E35C4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Serviço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C08B55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ADE071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 xml:space="preserve">Sim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3884177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0048BB" w:rsidRPr="000048BB" w14:paraId="0FA58CD3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B32066" w14:textId="61BCDE07" w:rsidR="007C72C2" w:rsidRPr="000048BB" w:rsidRDefault="00A7087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Profissional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EC6DD" w14:textId="1A94EB50" w:rsidR="007C72C2" w:rsidRPr="000048BB" w:rsidRDefault="00137987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FF603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9D8FE1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59569E" w:rsidRPr="000048BB" w14:paraId="337D38BC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182536" w14:textId="41840054" w:rsidR="007C72C2" w:rsidRPr="000048BB" w:rsidRDefault="009C70DB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Dia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58690E" w14:textId="450942C2" w:rsidR="007C72C2" w:rsidRPr="000048BB" w:rsidRDefault="00137987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Alfanumérico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C2E8CC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69A21F" w14:textId="77777777" w:rsidR="007C72C2" w:rsidRPr="000048BB" w:rsidRDefault="007C72C2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9C70DB" w:rsidRPr="000048BB" w14:paraId="1A2ECB10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C8869D1" w14:textId="7A71ACE9" w:rsidR="009C70DB" w:rsidRDefault="00311675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Horário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503D5C" w14:textId="26B88AB2" w:rsidR="009C70DB" w:rsidRPr="000048BB" w:rsidRDefault="00137987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EC25E" w14:textId="3C34B585" w:rsidR="009C70DB" w:rsidRPr="000048BB" w:rsidRDefault="00137987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 w:rsidRPr="000048BB">
              <w:rPr>
                <w:rFonts w:ascii="Times New Roman" w:hAnsi="Times New Roman" w:cs="Times New Roman"/>
                <w:bCs/>
                <w:sz w:val="24"/>
                <w:lang w:val="pt-BR"/>
              </w:rPr>
              <w:t>Sim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838915" w14:textId="66603A55" w:rsidR="009C70DB" w:rsidRPr="000048BB" w:rsidRDefault="00626B3E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  <w:tr w:rsidR="00137987" w:rsidRPr="000048BB" w14:paraId="4AA3E845" w14:textId="77777777" w:rsidTr="00224211">
        <w:trPr>
          <w:trHeight w:val="433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593EF5" w14:textId="739BFC3D" w:rsidR="00137987" w:rsidRDefault="00626B3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0"/>
                <w:lang w:val="pt-BR"/>
              </w:rPr>
              <w:t>Pagamento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D13E2F" w14:textId="36B8E4EA" w:rsidR="00137987" w:rsidRDefault="00626B3E" w:rsidP="00224211">
            <w:pPr>
              <w:pStyle w:val="PSDS-CorpodeTexto"/>
              <w:snapToGrid w:val="0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Numérico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B4A3E" w14:textId="3EF7C111" w:rsidR="00137987" w:rsidRPr="000048BB" w:rsidRDefault="006F5F50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Não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6C1D11" w14:textId="14AACABD" w:rsidR="00137987" w:rsidRPr="000048BB" w:rsidRDefault="00626B3E" w:rsidP="00224211">
            <w:pPr>
              <w:pStyle w:val="PSDS-CorpodeTexto"/>
              <w:snapToGrid w:val="0"/>
              <w:spacing w:line="360" w:lineRule="auto"/>
              <w:ind w:firstLine="0"/>
              <w:jc w:val="left"/>
              <w:rPr>
                <w:rFonts w:ascii="Times New Roman" w:hAnsi="Times New Roman" w:cs="Times New Roman"/>
                <w:bCs/>
                <w:sz w:val="24"/>
                <w:lang w:val="pt-BR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pt-BR"/>
              </w:rPr>
              <w:t>-</w:t>
            </w:r>
          </w:p>
        </w:tc>
      </w:tr>
    </w:tbl>
    <w:p w14:paraId="65F643FC" w14:textId="77777777" w:rsidR="007C72C2" w:rsidRPr="000048BB" w:rsidRDefault="007C72C2" w:rsidP="007C72C2">
      <w:pPr>
        <w:pStyle w:val="PSDS-CorpodeTexto"/>
        <w:suppressAutoHyphens w:val="0"/>
        <w:ind w:left="1429"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</w:p>
    <w:p w14:paraId="339B0386" w14:textId="633B863A" w:rsidR="007C72C2" w:rsidRPr="000048BB" w:rsidRDefault="003B003C" w:rsidP="003B003C">
      <w:pPr>
        <w:pStyle w:val="PSDS-CorpodeTexto"/>
        <w:suppressAutoHyphens w:val="0"/>
        <w:spacing w:line="360" w:lineRule="auto"/>
        <w:ind w:firstLine="0"/>
        <w:rPr>
          <w:rFonts w:ascii="Times New Roman" w:hAnsi="Times New Roman" w:cs="Times New Roman"/>
          <w:b/>
          <w:bCs/>
          <w:sz w:val="24"/>
          <w:szCs w:val="22"/>
          <w:lang w:val="pt-BR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      </w:t>
      </w:r>
      <w:r w:rsidR="007C72C2" w:rsidRPr="000048BB">
        <w:rPr>
          <w:rFonts w:ascii="Times New Roman" w:hAnsi="Times New Roman" w:cs="Times New Roman"/>
          <w:b/>
          <w:bCs/>
          <w:sz w:val="24"/>
          <w:szCs w:val="22"/>
          <w:lang w:val="pt-BR"/>
        </w:rPr>
        <w:t xml:space="preserve">4.2 Regras de preenchimento: </w:t>
      </w:r>
    </w:p>
    <w:p w14:paraId="5CE2F183" w14:textId="09864238" w:rsidR="007C72C2" w:rsidRPr="000048BB" w:rsidRDefault="006F5F50" w:rsidP="003B003C">
      <w:pPr>
        <w:pStyle w:val="PSDS-CorpodeTexto"/>
        <w:numPr>
          <w:ilvl w:val="0"/>
          <w:numId w:val="66"/>
        </w:numPr>
        <w:snapToGrid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Serviço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09581386" w14:textId="6918E5D5" w:rsidR="007C72C2" w:rsidRPr="000048BB" w:rsidRDefault="006F5F50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Profissional</w:t>
      </w:r>
      <w:r w:rsidR="007C72C2" w:rsidRPr="000048BB">
        <w:rPr>
          <w:rFonts w:ascii="Times New Roman" w:hAnsi="Times New Roman" w:cs="Times New Roman"/>
          <w:bCs/>
          <w:sz w:val="24"/>
          <w:szCs w:val="20"/>
          <w:lang w:val="pt-BR"/>
        </w:rPr>
        <w:t>: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12F1A27F" w14:textId="622D7D41" w:rsidR="007C72C2" w:rsidRPr="006F5F50" w:rsidRDefault="006F5F50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bCs/>
          <w:sz w:val="24"/>
          <w:szCs w:val="20"/>
          <w:lang w:val="pt-BR"/>
        </w:rPr>
        <w:t>Dia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7C72C2" w:rsidRPr="000048BB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40BD7C34" w14:textId="3B3BAE1F" w:rsidR="006F5F50" w:rsidRPr="001E1D8E" w:rsidRDefault="006A737A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 xml:space="preserve">Horário: 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Escolha de opções definidas</w:t>
      </w:r>
      <w:r w:rsidR="001E1D8E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3F076DA4" w14:textId="5C137E68" w:rsidR="007A1FB6" w:rsidRPr="004C5892" w:rsidRDefault="001E1D8E" w:rsidP="003B003C">
      <w:pPr>
        <w:pStyle w:val="PSDS-CorpodeTexto"/>
        <w:numPr>
          <w:ilvl w:val="0"/>
          <w:numId w:val="66"/>
        </w:numPr>
        <w:suppressAutoHyphens w:val="0"/>
        <w:rPr>
          <w:lang w:val="pt-BR"/>
        </w:rPr>
      </w:pPr>
      <w:r>
        <w:rPr>
          <w:rFonts w:ascii="Times New Roman" w:hAnsi="Times New Roman" w:cs="Times New Roman"/>
          <w:sz w:val="24"/>
          <w:szCs w:val="22"/>
          <w:lang w:val="pt-BR"/>
        </w:rPr>
        <w:t>Pagamento</w:t>
      </w:r>
      <w:r w:rsidR="0056779D">
        <w:rPr>
          <w:rFonts w:ascii="Times New Roman" w:hAnsi="Times New Roman" w:cs="Times New Roman"/>
          <w:sz w:val="24"/>
          <w:szCs w:val="22"/>
          <w:lang w:val="pt-BR"/>
        </w:rPr>
        <w:t xml:space="preserve">: </w:t>
      </w:r>
      <w:r w:rsidR="000A1CF5">
        <w:rPr>
          <w:rFonts w:ascii="Times New Roman" w:hAnsi="Times New Roman" w:cs="Times New Roman"/>
          <w:sz w:val="24"/>
          <w:szCs w:val="22"/>
          <w:lang w:val="pt-BR"/>
        </w:rPr>
        <w:t>Somente</w:t>
      </w:r>
      <w:r w:rsidR="004C5892">
        <w:rPr>
          <w:rFonts w:ascii="Times New Roman" w:hAnsi="Times New Roman" w:cs="Times New Roman"/>
          <w:sz w:val="24"/>
          <w:szCs w:val="22"/>
          <w:lang w:val="pt-BR"/>
        </w:rPr>
        <w:t xml:space="preserve"> para </w:t>
      </w:r>
      <w:r w:rsidR="0086445A">
        <w:rPr>
          <w:rFonts w:ascii="Times New Roman" w:hAnsi="Times New Roman" w:cs="Times New Roman"/>
          <w:sz w:val="24"/>
          <w:szCs w:val="22"/>
          <w:lang w:val="pt-BR"/>
        </w:rPr>
        <w:t>B</w:t>
      </w:r>
      <w:r w:rsidR="004C5892">
        <w:rPr>
          <w:rFonts w:ascii="Times New Roman" w:hAnsi="Times New Roman" w:cs="Times New Roman"/>
          <w:sz w:val="24"/>
          <w:szCs w:val="22"/>
          <w:lang w:val="pt-BR"/>
        </w:rPr>
        <w:t>arbearias</w:t>
      </w:r>
      <w:r w:rsidR="0086445A">
        <w:rPr>
          <w:rFonts w:ascii="Times New Roman" w:hAnsi="Times New Roman" w:cs="Times New Roman"/>
          <w:sz w:val="24"/>
          <w:szCs w:val="22"/>
          <w:lang w:val="pt-BR"/>
        </w:rPr>
        <w:t xml:space="preserve"> </w:t>
      </w:r>
      <w:r w:rsidR="00A009FD">
        <w:rPr>
          <w:rFonts w:ascii="Times New Roman" w:hAnsi="Times New Roman" w:cs="Times New Roman"/>
          <w:sz w:val="24"/>
          <w:szCs w:val="22"/>
          <w:lang w:val="pt-BR"/>
        </w:rPr>
        <w:t>autorizadas</w:t>
      </w:r>
      <w:r w:rsidR="009B44E9">
        <w:rPr>
          <w:rFonts w:ascii="Times New Roman" w:hAnsi="Times New Roman" w:cs="Times New Roman"/>
          <w:sz w:val="24"/>
          <w:szCs w:val="22"/>
          <w:lang w:val="pt-BR"/>
        </w:rPr>
        <w:t>.</w:t>
      </w:r>
    </w:p>
    <w:p w14:paraId="5AF3990F" w14:textId="77777777" w:rsidR="007C72C2" w:rsidRPr="000048BB" w:rsidRDefault="007C72C2" w:rsidP="007C72C2">
      <w:pPr>
        <w:pStyle w:val="NormalWeb"/>
        <w:spacing w:before="0" w:after="0"/>
        <w:jc w:val="both"/>
        <w:rPr>
          <w:b/>
          <w:bCs/>
        </w:rPr>
      </w:pPr>
    </w:p>
    <w:p w14:paraId="4E43B3C2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sz w:val="22"/>
          <w:szCs w:val="22"/>
        </w:rPr>
      </w:pPr>
    </w:p>
    <w:p w14:paraId="1653F51E" w14:textId="77777777" w:rsidR="007C72C2" w:rsidRPr="000048BB" w:rsidRDefault="007C72C2" w:rsidP="007C72C2">
      <w:pPr>
        <w:pStyle w:val="NormalWeb"/>
        <w:spacing w:before="0" w:after="0"/>
        <w:jc w:val="both"/>
        <w:rPr>
          <w:b/>
          <w:bCs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 xml:space="preserve">5. Interface Visual </w:t>
      </w:r>
    </w:p>
    <w:p w14:paraId="2DEF38FF" w14:textId="77777777" w:rsidR="007C72C2" w:rsidRPr="000048BB" w:rsidRDefault="007C72C2" w:rsidP="007C72C2">
      <w:pPr>
        <w:pStyle w:val="NormalWeb"/>
        <w:spacing w:before="0" w:after="0"/>
        <w:ind w:left="709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6A51D9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[IV001]</w:t>
      </w:r>
    </w:p>
    <w:p w14:paraId="02D2C90D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B77BBAE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[IV002]</w:t>
      </w:r>
    </w:p>
    <w:p w14:paraId="6B67F8BF" w14:textId="77777777" w:rsidR="007C72C2" w:rsidRPr="000048BB" w:rsidRDefault="007C72C2" w:rsidP="007C72C2">
      <w:pPr>
        <w:pStyle w:val="NormalWeb"/>
        <w:spacing w:before="0" w:after="0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0EBEB5F2" w14:textId="20658607" w:rsidR="007C72C2" w:rsidRPr="000048BB" w:rsidRDefault="003B003C" w:rsidP="007C72C2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6</w:t>
      </w:r>
      <w:r w:rsidR="007C72C2" w:rsidRPr="000048BB">
        <w:rPr>
          <w:rFonts w:ascii="Times New Roman" w:hAnsi="Times New Roman" w:cs="Times New Roman"/>
          <w:b/>
          <w:bCs/>
          <w:sz w:val="22"/>
          <w:szCs w:val="22"/>
        </w:rPr>
        <w:t xml:space="preserve">. Requisitos Não Funcionais </w:t>
      </w:r>
    </w:p>
    <w:p w14:paraId="4556B073" w14:textId="77777777" w:rsidR="007C72C2" w:rsidRPr="000048BB" w:rsidRDefault="007C72C2" w:rsidP="007C72C2">
      <w:pPr>
        <w:pStyle w:val="NormalWeb"/>
        <w:spacing w:before="0" w:after="0"/>
        <w:ind w:left="709"/>
        <w:jc w:val="both"/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p w14:paraId="29BBF3B6" w14:textId="77777777" w:rsidR="007C72C2" w:rsidRPr="000048BB" w:rsidRDefault="007C72C2" w:rsidP="007C72C2">
      <w:pPr>
        <w:pStyle w:val="NormalWeb"/>
        <w:spacing w:before="0" w:after="0"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A814EFB" w14:textId="58C8B51F" w:rsidR="007C72C2" w:rsidRPr="000048BB" w:rsidRDefault="003B003C" w:rsidP="007C72C2">
      <w:pPr>
        <w:pStyle w:val="NormalWeb"/>
        <w:spacing w:before="0" w:after="0" w:line="360" w:lineRule="auto"/>
        <w:jc w:val="both"/>
      </w:pPr>
      <w:r>
        <w:rPr>
          <w:rFonts w:ascii="Times New Roman" w:hAnsi="Times New Roman" w:cs="Times New Roman"/>
          <w:b/>
          <w:bCs/>
          <w:sz w:val="22"/>
          <w:szCs w:val="22"/>
        </w:rPr>
        <w:t>7</w:t>
      </w:r>
      <w:r w:rsidR="007C72C2" w:rsidRPr="000048BB">
        <w:rPr>
          <w:rFonts w:ascii="Times New Roman" w:hAnsi="Times New Roman" w:cs="Times New Roman"/>
          <w:b/>
          <w:bCs/>
          <w:sz w:val="22"/>
          <w:szCs w:val="22"/>
        </w:rPr>
        <w:t>. Referências</w:t>
      </w:r>
      <w:r w:rsidR="007C72C2" w:rsidRPr="000048B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C803BD" w14:textId="7CFB4C89" w:rsidR="007C72C2" w:rsidRPr="003B003C" w:rsidRDefault="007C72C2" w:rsidP="003B003C">
      <w:pPr>
        <w:pStyle w:val="NormalWeb"/>
        <w:spacing w:before="0" w:after="0"/>
        <w:ind w:left="709"/>
        <w:jc w:val="both"/>
        <w:rPr>
          <w:u w:val="single"/>
        </w:rPr>
      </w:pPr>
      <w:r w:rsidRPr="000048BB">
        <w:rPr>
          <w:rFonts w:ascii="Times New Roman" w:hAnsi="Times New Roman" w:cs="Times New Roman"/>
          <w:b/>
          <w:bCs/>
          <w:sz w:val="22"/>
          <w:szCs w:val="22"/>
        </w:rPr>
        <w:t>Não se aplica</w:t>
      </w:r>
    </w:p>
    <w:sectPr w:rsidR="007C72C2" w:rsidRPr="003B00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8EDE6" w14:textId="77777777" w:rsidR="002F7988" w:rsidRDefault="002F7988">
      <w:r>
        <w:separator/>
      </w:r>
    </w:p>
  </w:endnote>
  <w:endnote w:type="continuationSeparator" w:id="0">
    <w:p w14:paraId="58CEC624" w14:textId="77777777" w:rsidR="002F7988" w:rsidRDefault="002F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pranq eco sans">
    <w:altName w:val="Yu Gothic"/>
    <w:charset w:val="80"/>
    <w:family w:val="swiss"/>
    <w:pitch w:val="variable"/>
  </w:font>
  <w:font w:name="DejaVu Sans">
    <w:charset w:val="00"/>
    <w:family w:val="swiss"/>
    <w:pitch w:val="variable"/>
    <w:sig w:usb0="00000000" w:usb1="D200FDFF" w:usb2="0A24602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6954" w14:textId="77777777" w:rsidR="002F7988" w:rsidRDefault="002F7988">
      <w:r>
        <w:rPr>
          <w:color w:val="000000"/>
        </w:rPr>
        <w:separator/>
      </w:r>
    </w:p>
  </w:footnote>
  <w:footnote w:type="continuationSeparator" w:id="0">
    <w:p w14:paraId="2784A014" w14:textId="77777777" w:rsidR="002F7988" w:rsidRDefault="002F79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742"/>
    <w:multiLevelType w:val="multilevel"/>
    <w:tmpl w:val="8CE83D5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5205187"/>
    <w:multiLevelType w:val="multilevel"/>
    <w:tmpl w:val="8BD277A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5A125DB"/>
    <w:multiLevelType w:val="multilevel"/>
    <w:tmpl w:val="64B624C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color w:val="auto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AE1428"/>
    <w:multiLevelType w:val="multilevel"/>
    <w:tmpl w:val="C8C0EE7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8305C65"/>
    <w:multiLevelType w:val="multilevel"/>
    <w:tmpl w:val="4640811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F505E"/>
    <w:multiLevelType w:val="hybridMultilevel"/>
    <w:tmpl w:val="E1F05B70"/>
    <w:lvl w:ilvl="0" w:tplc="3E7EB50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E5512FD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E7D0B1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0E906416"/>
    <w:multiLevelType w:val="multilevel"/>
    <w:tmpl w:val="0F7421B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lvlText w:val="%2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9" w15:restartNumberingAfterBreak="0">
    <w:nsid w:val="138D35BD"/>
    <w:multiLevelType w:val="multilevel"/>
    <w:tmpl w:val="AA20332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144851A9"/>
    <w:multiLevelType w:val="hybridMultilevel"/>
    <w:tmpl w:val="D4E29AF2"/>
    <w:lvl w:ilvl="0" w:tplc="A8D6C9A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41101B"/>
    <w:multiLevelType w:val="multilevel"/>
    <w:tmpl w:val="C6F06ED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67E0B00"/>
    <w:multiLevelType w:val="multilevel"/>
    <w:tmpl w:val="58263536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16E349BD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18AD61C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F12F2D"/>
    <w:multiLevelType w:val="multilevel"/>
    <w:tmpl w:val="6EE8264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D3B08A4"/>
    <w:multiLevelType w:val="multilevel"/>
    <w:tmpl w:val="595A35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1C24E7F"/>
    <w:multiLevelType w:val="multilevel"/>
    <w:tmpl w:val="665420C6"/>
    <w:lvl w:ilvl="0">
      <w:start w:val="1"/>
      <w:numFmt w:val="decimal"/>
      <w:lvlText w:val="%1."/>
      <w:lvlJc w:val="left"/>
      <w:pPr>
        <w:ind w:left="1636" w:hanging="360"/>
      </w:pPr>
      <w:rPr>
        <w:b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8" w15:restartNumberingAfterBreak="0">
    <w:nsid w:val="231D4B48"/>
    <w:multiLevelType w:val="multilevel"/>
    <w:tmpl w:val="F97256B2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27786EA6"/>
    <w:multiLevelType w:val="multilevel"/>
    <w:tmpl w:val="312CCD6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86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2A2D4799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C1A1CCA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FF177A0"/>
    <w:multiLevelType w:val="multilevel"/>
    <w:tmpl w:val="2E06F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230278A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2DB3C3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4196C3F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44A29FE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5BA6D1A"/>
    <w:multiLevelType w:val="multilevel"/>
    <w:tmpl w:val="55946AC4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8" w15:restartNumberingAfterBreak="0">
    <w:nsid w:val="36F80649"/>
    <w:multiLevelType w:val="multilevel"/>
    <w:tmpl w:val="9B20B3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28" w:hanging="1800"/>
      </w:pPr>
      <w:rPr>
        <w:rFonts w:hint="default"/>
      </w:rPr>
    </w:lvl>
  </w:abstractNum>
  <w:abstractNum w:abstractNumId="29" w15:restartNumberingAfterBreak="0">
    <w:nsid w:val="39C32F0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3A5C18C2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AC00A12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3B1D0C9E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3C7E7046"/>
    <w:multiLevelType w:val="multilevel"/>
    <w:tmpl w:val="D22ECD3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EB57236"/>
    <w:multiLevelType w:val="multilevel"/>
    <w:tmpl w:val="B7C82A1E"/>
    <w:lvl w:ilvl="0">
      <w:start w:val="1"/>
      <w:numFmt w:val="decimal"/>
      <w:lvlText w:val="%1."/>
      <w:lvlJc w:val="left"/>
      <w:pPr>
        <w:ind w:left="1429" w:hanging="360"/>
      </w:pPr>
      <w:rPr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4386DFB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46BB243B"/>
    <w:multiLevelType w:val="multilevel"/>
    <w:tmpl w:val="583A041A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48DE2F2E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50481A1E"/>
    <w:multiLevelType w:val="multilevel"/>
    <w:tmpl w:val="98BE3EB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2C80CBC"/>
    <w:multiLevelType w:val="hybridMultilevel"/>
    <w:tmpl w:val="BAD65D32"/>
    <w:lvl w:ilvl="0" w:tplc="B45E03C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3F2354A"/>
    <w:multiLevelType w:val="multilevel"/>
    <w:tmpl w:val="1690D87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54B01FCB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56473050"/>
    <w:multiLevelType w:val="hybridMultilevel"/>
    <w:tmpl w:val="79427B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14620A"/>
    <w:multiLevelType w:val="multilevel"/>
    <w:tmpl w:val="1FF435EE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5C7A7E2D"/>
    <w:multiLevelType w:val="multilevel"/>
    <w:tmpl w:val="47423D78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60C53DC5"/>
    <w:multiLevelType w:val="multilevel"/>
    <w:tmpl w:val="516C3014"/>
    <w:lvl w:ilvl="0">
      <w:start w:val="1"/>
      <w:numFmt w:val="decimal"/>
      <w:lvlText w:val="%1."/>
      <w:lvlJc w:val="left"/>
      <w:pPr>
        <w:ind w:left="633" w:firstLine="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decimal"/>
      <w:suff w:val="space"/>
      <w:lvlText w:val="%1.%2. "/>
      <w:lvlJc w:val="left"/>
      <w:pPr>
        <w:ind w:left="775" w:firstLine="0"/>
      </w:pPr>
      <w:rPr>
        <w:rFonts w:ascii="Times New Roman" w:hAnsi="Times New Roman" w:cs="Times New Roman" w:hint="default"/>
        <w:b/>
        <w:i w:val="0"/>
        <w:color w:val="auto"/>
      </w:rPr>
    </w:lvl>
    <w:lvl w:ilvl="2">
      <w:start w:val="1"/>
      <w:numFmt w:val="decimal"/>
      <w:suff w:val="space"/>
      <w:lvlText w:val="%1.%2.%3. "/>
      <w:lvlJc w:val="left"/>
      <w:pPr>
        <w:ind w:left="633" w:firstLine="0"/>
      </w:pPr>
      <w:rPr>
        <w:b/>
        <w:i w:val="0"/>
      </w:rPr>
    </w:lvl>
    <w:lvl w:ilvl="3">
      <w:start w:val="1"/>
      <w:numFmt w:val="decimal"/>
      <w:suff w:val="space"/>
      <w:lvlText w:val="%1.%2.%3.%4. "/>
      <w:lvlJc w:val="left"/>
      <w:pPr>
        <w:ind w:left="633" w:firstLine="0"/>
      </w:pPr>
      <w:rPr>
        <w:b/>
        <w:i w:val="0"/>
      </w:rPr>
    </w:lvl>
    <w:lvl w:ilvl="4">
      <w:start w:val="1"/>
      <w:numFmt w:val="decimal"/>
      <w:suff w:val="space"/>
      <w:lvlText w:val="%1.%2.%3.%4.%5. "/>
      <w:lvlJc w:val="left"/>
      <w:pPr>
        <w:ind w:left="633" w:firstLine="0"/>
      </w:pPr>
      <w:rPr>
        <w:b/>
        <w:i w:val="0"/>
      </w:rPr>
    </w:lvl>
    <w:lvl w:ilvl="5">
      <w:start w:val="1"/>
      <w:numFmt w:val="decimal"/>
      <w:suff w:val="space"/>
      <w:lvlText w:val="%1.%2.%3.%4.%5.%6. "/>
      <w:lvlJc w:val="left"/>
      <w:pPr>
        <w:ind w:left="633" w:firstLine="0"/>
      </w:pPr>
      <w:rPr>
        <w:b/>
        <w:i w:val="0"/>
      </w:rPr>
    </w:lvl>
    <w:lvl w:ilvl="6">
      <w:start w:val="1"/>
      <w:numFmt w:val="decimal"/>
      <w:suff w:val="space"/>
      <w:lvlText w:val="%1.%2.%3.%4.%5.%6.%7. "/>
      <w:lvlJc w:val="left"/>
      <w:pPr>
        <w:ind w:left="633" w:firstLine="0"/>
      </w:pPr>
      <w:rPr>
        <w:b/>
        <w:i w:val="0"/>
      </w:rPr>
    </w:lvl>
    <w:lvl w:ilvl="7">
      <w:start w:val="1"/>
      <w:numFmt w:val="decimal"/>
      <w:suff w:val="space"/>
      <w:lvlText w:val="%1.%2.%3.%4.%5.%6.%7.%8. "/>
      <w:lvlJc w:val="left"/>
      <w:pPr>
        <w:ind w:left="633" w:firstLine="0"/>
      </w:pPr>
      <w:rPr>
        <w:b/>
        <w:i w:val="0"/>
      </w:rPr>
    </w:lvl>
    <w:lvl w:ilvl="8">
      <w:start w:val="1"/>
      <w:numFmt w:val="decimal"/>
      <w:suff w:val="space"/>
      <w:lvlText w:val="%1.%2.%3.%4.%5.%6.%7.%8.%9. "/>
      <w:lvlJc w:val="left"/>
      <w:pPr>
        <w:ind w:left="633" w:firstLine="0"/>
      </w:pPr>
      <w:rPr>
        <w:b/>
        <w:i w:val="0"/>
      </w:rPr>
    </w:lvl>
  </w:abstractNum>
  <w:abstractNum w:abstractNumId="46" w15:restartNumberingAfterBreak="0">
    <w:nsid w:val="64990494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653B4F8C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6B2F454A"/>
    <w:multiLevelType w:val="multilevel"/>
    <w:tmpl w:val="A720E0C0"/>
    <w:styleLink w:val="Listaatual1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49" w15:restartNumberingAfterBreak="0">
    <w:nsid w:val="6B921E59"/>
    <w:multiLevelType w:val="multilevel"/>
    <w:tmpl w:val="D8C0C600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Times New Roman" w:hAnsi="Times New Roman" w:cs="Times New Roman" w:hint="default"/>
      </w:rPr>
    </w:lvl>
  </w:abstractNum>
  <w:abstractNum w:abstractNumId="50" w15:restartNumberingAfterBreak="0">
    <w:nsid w:val="6C025A63"/>
    <w:multiLevelType w:val="multilevel"/>
    <w:tmpl w:val="2488E462"/>
    <w:styleLink w:val="Listaatual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1" w15:restartNumberingAfterBreak="0">
    <w:nsid w:val="6F9204FD"/>
    <w:multiLevelType w:val="multilevel"/>
    <w:tmpl w:val="081683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71744B28"/>
    <w:multiLevelType w:val="multilevel"/>
    <w:tmpl w:val="E5F209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3" w15:restartNumberingAfterBreak="0">
    <w:nsid w:val="73013449"/>
    <w:multiLevelType w:val="multilevel"/>
    <w:tmpl w:val="96AA6B62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b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4" w15:restartNumberingAfterBreak="0">
    <w:nsid w:val="744971FC"/>
    <w:multiLevelType w:val="hybridMultilevel"/>
    <w:tmpl w:val="479A3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58A0A54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761D107F"/>
    <w:multiLevelType w:val="multilevel"/>
    <w:tmpl w:val="5EB4A5D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6BD0FE9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8" w15:restartNumberingAfterBreak="0">
    <w:nsid w:val="7729221C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78F406EB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0" w15:restartNumberingAfterBreak="0">
    <w:nsid w:val="797D116B"/>
    <w:multiLevelType w:val="hybridMultilevel"/>
    <w:tmpl w:val="AF5851BC"/>
    <w:lvl w:ilvl="0" w:tplc="EFE019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7C1A4447"/>
    <w:multiLevelType w:val="multilevel"/>
    <w:tmpl w:val="AF3E49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/>
        <w:b/>
        <w:bCs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  <w:sz w:val="22"/>
        <w:szCs w:val="22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C7F5521"/>
    <w:multiLevelType w:val="multilevel"/>
    <w:tmpl w:val="552A8672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</w:rPr>
    </w:lvl>
  </w:abstractNum>
  <w:abstractNum w:abstractNumId="63" w15:restartNumberingAfterBreak="0">
    <w:nsid w:val="7D7B3265"/>
    <w:multiLevelType w:val="multilevel"/>
    <w:tmpl w:val="6C44E5D6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E683C57"/>
    <w:multiLevelType w:val="multilevel"/>
    <w:tmpl w:val="9C84164A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5" w15:restartNumberingAfterBreak="0">
    <w:nsid w:val="7F565DC1"/>
    <w:multiLevelType w:val="multilevel"/>
    <w:tmpl w:val="9E0E160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/>
        <w:bCs/>
        <w:sz w:val="22"/>
        <w:szCs w:val="22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num w:numId="1" w16cid:durableId="1646886643">
    <w:abstractNumId w:val="45"/>
  </w:num>
  <w:num w:numId="2" w16cid:durableId="215746276">
    <w:abstractNumId w:val="51"/>
  </w:num>
  <w:num w:numId="3" w16cid:durableId="846284287">
    <w:abstractNumId w:val="37"/>
  </w:num>
  <w:num w:numId="4" w16cid:durableId="1613396978">
    <w:abstractNumId w:val="17"/>
  </w:num>
  <w:num w:numId="5" w16cid:durableId="670303613">
    <w:abstractNumId w:val="18"/>
  </w:num>
  <w:num w:numId="6" w16cid:durableId="710302652">
    <w:abstractNumId w:val="9"/>
  </w:num>
  <w:num w:numId="7" w16cid:durableId="312756645">
    <w:abstractNumId w:val="10"/>
  </w:num>
  <w:num w:numId="8" w16cid:durableId="1724787589">
    <w:abstractNumId w:val="65"/>
  </w:num>
  <w:num w:numId="9" w16cid:durableId="1982688514">
    <w:abstractNumId w:val="39"/>
  </w:num>
  <w:num w:numId="10" w16cid:durableId="1542471985">
    <w:abstractNumId w:val="27"/>
  </w:num>
  <w:num w:numId="11" w16cid:durableId="2040205299">
    <w:abstractNumId w:val="19"/>
  </w:num>
  <w:num w:numId="12" w16cid:durableId="605237652">
    <w:abstractNumId w:val="62"/>
  </w:num>
  <w:num w:numId="13" w16cid:durableId="572741584">
    <w:abstractNumId w:val="12"/>
  </w:num>
  <w:num w:numId="14" w16cid:durableId="1244220868">
    <w:abstractNumId w:val="28"/>
  </w:num>
  <w:num w:numId="15" w16cid:durableId="584728325">
    <w:abstractNumId w:val="22"/>
  </w:num>
  <w:num w:numId="16" w16cid:durableId="757289492">
    <w:abstractNumId w:val="15"/>
  </w:num>
  <w:num w:numId="17" w16cid:durableId="1925722817">
    <w:abstractNumId w:val="33"/>
  </w:num>
  <w:num w:numId="18" w16cid:durableId="1002902133">
    <w:abstractNumId w:val="38"/>
  </w:num>
  <w:num w:numId="19" w16cid:durableId="492378139">
    <w:abstractNumId w:val="53"/>
  </w:num>
  <w:num w:numId="20" w16cid:durableId="509375830">
    <w:abstractNumId w:val="34"/>
  </w:num>
  <w:num w:numId="21" w16cid:durableId="1793476115">
    <w:abstractNumId w:val="3"/>
  </w:num>
  <w:num w:numId="22" w16cid:durableId="927663282">
    <w:abstractNumId w:val="7"/>
  </w:num>
  <w:num w:numId="23" w16cid:durableId="203180383">
    <w:abstractNumId w:val="23"/>
  </w:num>
  <w:num w:numId="24" w16cid:durableId="1258901145">
    <w:abstractNumId w:val="57"/>
  </w:num>
  <w:num w:numId="25" w16cid:durableId="155801879">
    <w:abstractNumId w:val="2"/>
  </w:num>
  <w:num w:numId="26" w16cid:durableId="470942954">
    <w:abstractNumId w:val="61"/>
  </w:num>
  <w:num w:numId="27" w16cid:durableId="82074837">
    <w:abstractNumId w:val="25"/>
  </w:num>
  <w:num w:numId="28" w16cid:durableId="1572934209">
    <w:abstractNumId w:val="8"/>
  </w:num>
  <w:num w:numId="29" w16cid:durableId="406192554">
    <w:abstractNumId w:val="5"/>
  </w:num>
  <w:num w:numId="30" w16cid:durableId="1588687271">
    <w:abstractNumId w:val="24"/>
  </w:num>
  <w:num w:numId="31" w16cid:durableId="1549223440">
    <w:abstractNumId w:val="4"/>
  </w:num>
  <w:num w:numId="32" w16cid:durableId="65108135">
    <w:abstractNumId w:val="64"/>
  </w:num>
  <w:num w:numId="33" w16cid:durableId="1620066566">
    <w:abstractNumId w:val="30"/>
  </w:num>
  <w:num w:numId="34" w16cid:durableId="859975015">
    <w:abstractNumId w:val="63"/>
  </w:num>
  <w:num w:numId="35" w16cid:durableId="1599410795">
    <w:abstractNumId w:val="41"/>
  </w:num>
  <w:num w:numId="36" w16cid:durableId="1655253882">
    <w:abstractNumId w:val="14"/>
  </w:num>
  <w:num w:numId="37" w16cid:durableId="1231381766">
    <w:abstractNumId w:val="46"/>
  </w:num>
  <w:num w:numId="38" w16cid:durableId="465781907">
    <w:abstractNumId w:val="6"/>
  </w:num>
  <w:num w:numId="39" w16cid:durableId="591285080">
    <w:abstractNumId w:val="35"/>
  </w:num>
  <w:num w:numId="40" w16cid:durableId="989794846">
    <w:abstractNumId w:val="20"/>
  </w:num>
  <w:num w:numId="41" w16cid:durableId="279729926">
    <w:abstractNumId w:val="44"/>
  </w:num>
  <w:num w:numId="42" w16cid:durableId="759103491">
    <w:abstractNumId w:val="26"/>
  </w:num>
  <w:num w:numId="43" w16cid:durableId="1178883784">
    <w:abstractNumId w:val="32"/>
  </w:num>
  <w:num w:numId="44" w16cid:durableId="1666322835">
    <w:abstractNumId w:val="1"/>
  </w:num>
  <w:num w:numId="45" w16cid:durableId="691684719">
    <w:abstractNumId w:val="54"/>
  </w:num>
  <w:num w:numId="46" w16cid:durableId="260182139">
    <w:abstractNumId w:val="60"/>
  </w:num>
  <w:num w:numId="47" w16cid:durableId="1296915146">
    <w:abstractNumId w:val="36"/>
  </w:num>
  <w:num w:numId="48" w16cid:durableId="1725174367">
    <w:abstractNumId w:val="0"/>
  </w:num>
  <w:num w:numId="49" w16cid:durableId="1381586455">
    <w:abstractNumId w:val="43"/>
  </w:num>
  <w:num w:numId="50" w16cid:durableId="1205867924">
    <w:abstractNumId w:val="55"/>
  </w:num>
  <w:num w:numId="51" w16cid:durableId="1937325257">
    <w:abstractNumId w:val="48"/>
  </w:num>
  <w:num w:numId="52" w16cid:durableId="571088100">
    <w:abstractNumId w:val="13"/>
  </w:num>
  <w:num w:numId="53" w16cid:durableId="1217158177">
    <w:abstractNumId w:val="31"/>
  </w:num>
  <w:num w:numId="54" w16cid:durableId="647779956">
    <w:abstractNumId w:val="58"/>
  </w:num>
  <w:num w:numId="55" w16cid:durableId="2105607486">
    <w:abstractNumId w:val="42"/>
  </w:num>
  <w:num w:numId="56" w16cid:durableId="1821267045">
    <w:abstractNumId w:val="52"/>
  </w:num>
  <w:num w:numId="57" w16cid:durableId="1682047080">
    <w:abstractNumId w:val="50"/>
  </w:num>
  <w:num w:numId="58" w16cid:durableId="1607810671">
    <w:abstractNumId w:val="16"/>
  </w:num>
  <w:num w:numId="59" w16cid:durableId="1646427645">
    <w:abstractNumId w:val="11"/>
  </w:num>
  <w:num w:numId="60" w16cid:durableId="1019964343">
    <w:abstractNumId w:val="40"/>
  </w:num>
  <w:num w:numId="61" w16cid:durableId="956646740">
    <w:abstractNumId w:val="49"/>
  </w:num>
  <w:num w:numId="62" w16cid:durableId="808664676">
    <w:abstractNumId w:val="56"/>
  </w:num>
  <w:num w:numId="63" w16cid:durableId="2030375788">
    <w:abstractNumId w:val="29"/>
  </w:num>
  <w:num w:numId="64" w16cid:durableId="746730393">
    <w:abstractNumId w:val="21"/>
  </w:num>
  <w:num w:numId="65" w16cid:durableId="1110860111">
    <w:abstractNumId w:val="47"/>
  </w:num>
  <w:num w:numId="66" w16cid:durableId="101148851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DC0"/>
    <w:rsid w:val="00001C5C"/>
    <w:rsid w:val="00003E8E"/>
    <w:rsid w:val="00004486"/>
    <w:rsid w:val="000048BB"/>
    <w:rsid w:val="00007D5D"/>
    <w:rsid w:val="00010AA9"/>
    <w:rsid w:val="00012DF4"/>
    <w:rsid w:val="000130FF"/>
    <w:rsid w:val="00014F6A"/>
    <w:rsid w:val="00015041"/>
    <w:rsid w:val="00027868"/>
    <w:rsid w:val="00030083"/>
    <w:rsid w:val="00030402"/>
    <w:rsid w:val="0003084F"/>
    <w:rsid w:val="00036FB5"/>
    <w:rsid w:val="000642E6"/>
    <w:rsid w:val="00064F75"/>
    <w:rsid w:val="00065520"/>
    <w:rsid w:val="00071DCC"/>
    <w:rsid w:val="00074A32"/>
    <w:rsid w:val="00074EFB"/>
    <w:rsid w:val="00076391"/>
    <w:rsid w:val="0007649A"/>
    <w:rsid w:val="000775E7"/>
    <w:rsid w:val="000779E9"/>
    <w:rsid w:val="000815A9"/>
    <w:rsid w:val="00083B31"/>
    <w:rsid w:val="000966BB"/>
    <w:rsid w:val="000A0EA9"/>
    <w:rsid w:val="000A1CF5"/>
    <w:rsid w:val="000B08B7"/>
    <w:rsid w:val="000B1635"/>
    <w:rsid w:val="000B4912"/>
    <w:rsid w:val="000B4B98"/>
    <w:rsid w:val="000B57B6"/>
    <w:rsid w:val="000B5E3A"/>
    <w:rsid w:val="000C28E0"/>
    <w:rsid w:val="000C59BC"/>
    <w:rsid w:val="000D0261"/>
    <w:rsid w:val="000E2DC0"/>
    <w:rsid w:val="000E35CB"/>
    <w:rsid w:val="000F0C99"/>
    <w:rsid w:val="000F5BD9"/>
    <w:rsid w:val="00103507"/>
    <w:rsid w:val="00114D3D"/>
    <w:rsid w:val="00123C7C"/>
    <w:rsid w:val="00127A6E"/>
    <w:rsid w:val="00134C69"/>
    <w:rsid w:val="00137987"/>
    <w:rsid w:val="001429AF"/>
    <w:rsid w:val="00142C77"/>
    <w:rsid w:val="00147242"/>
    <w:rsid w:val="00150103"/>
    <w:rsid w:val="0016183C"/>
    <w:rsid w:val="00181785"/>
    <w:rsid w:val="00183B0B"/>
    <w:rsid w:val="00183FC9"/>
    <w:rsid w:val="0018558A"/>
    <w:rsid w:val="001928E4"/>
    <w:rsid w:val="001977E7"/>
    <w:rsid w:val="001A3DD8"/>
    <w:rsid w:val="001A5F11"/>
    <w:rsid w:val="001B0F18"/>
    <w:rsid w:val="001B7A64"/>
    <w:rsid w:val="001C095D"/>
    <w:rsid w:val="001C26E8"/>
    <w:rsid w:val="001C5EDF"/>
    <w:rsid w:val="001D0B2E"/>
    <w:rsid w:val="001D14E8"/>
    <w:rsid w:val="001D5650"/>
    <w:rsid w:val="001D68B4"/>
    <w:rsid w:val="001D6B31"/>
    <w:rsid w:val="001D6F0E"/>
    <w:rsid w:val="001D7371"/>
    <w:rsid w:val="001E1D8E"/>
    <w:rsid w:val="001E2BA9"/>
    <w:rsid w:val="001E501F"/>
    <w:rsid w:val="001F4113"/>
    <w:rsid w:val="002025F5"/>
    <w:rsid w:val="002042A3"/>
    <w:rsid w:val="00221696"/>
    <w:rsid w:val="0022526A"/>
    <w:rsid w:val="002252CE"/>
    <w:rsid w:val="00230E99"/>
    <w:rsid w:val="00231462"/>
    <w:rsid w:val="0023241F"/>
    <w:rsid w:val="00243DE7"/>
    <w:rsid w:val="002509E4"/>
    <w:rsid w:val="0025485D"/>
    <w:rsid w:val="002579D7"/>
    <w:rsid w:val="00266695"/>
    <w:rsid w:val="00266ED9"/>
    <w:rsid w:val="00273B39"/>
    <w:rsid w:val="002769B9"/>
    <w:rsid w:val="00280C94"/>
    <w:rsid w:val="002A4F6C"/>
    <w:rsid w:val="002B3BA6"/>
    <w:rsid w:val="002C3DFB"/>
    <w:rsid w:val="002C500F"/>
    <w:rsid w:val="002D58CD"/>
    <w:rsid w:val="002F687C"/>
    <w:rsid w:val="002F7988"/>
    <w:rsid w:val="00303D3A"/>
    <w:rsid w:val="00311675"/>
    <w:rsid w:val="00315511"/>
    <w:rsid w:val="00316965"/>
    <w:rsid w:val="00323BBC"/>
    <w:rsid w:val="00327162"/>
    <w:rsid w:val="00335950"/>
    <w:rsid w:val="00344B3D"/>
    <w:rsid w:val="00351C83"/>
    <w:rsid w:val="00352CB2"/>
    <w:rsid w:val="0035600B"/>
    <w:rsid w:val="00360F22"/>
    <w:rsid w:val="00361BBB"/>
    <w:rsid w:val="003670DD"/>
    <w:rsid w:val="00367756"/>
    <w:rsid w:val="00372AC7"/>
    <w:rsid w:val="00380050"/>
    <w:rsid w:val="00383592"/>
    <w:rsid w:val="003850F9"/>
    <w:rsid w:val="0038775A"/>
    <w:rsid w:val="00390D2A"/>
    <w:rsid w:val="0039147F"/>
    <w:rsid w:val="00396C5F"/>
    <w:rsid w:val="003B003C"/>
    <w:rsid w:val="003B2382"/>
    <w:rsid w:val="003B5CD8"/>
    <w:rsid w:val="003C1902"/>
    <w:rsid w:val="003C6302"/>
    <w:rsid w:val="003D18CF"/>
    <w:rsid w:val="003D72BD"/>
    <w:rsid w:val="003E4354"/>
    <w:rsid w:val="003E731F"/>
    <w:rsid w:val="003F1410"/>
    <w:rsid w:val="003F6A6E"/>
    <w:rsid w:val="003F772E"/>
    <w:rsid w:val="00400C4E"/>
    <w:rsid w:val="00401295"/>
    <w:rsid w:val="004036CA"/>
    <w:rsid w:val="00411050"/>
    <w:rsid w:val="00411180"/>
    <w:rsid w:val="00411569"/>
    <w:rsid w:val="00425B6E"/>
    <w:rsid w:val="00427D39"/>
    <w:rsid w:val="0043042C"/>
    <w:rsid w:val="00430C08"/>
    <w:rsid w:val="00436587"/>
    <w:rsid w:val="004459D9"/>
    <w:rsid w:val="004465C7"/>
    <w:rsid w:val="00447D6C"/>
    <w:rsid w:val="00447EAB"/>
    <w:rsid w:val="00447EB0"/>
    <w:rsid w:val="00452016"/>
    <w:rsid w:val="004601EB"/>
    <w:rsid w:val="004611BE"/>
    <w:rsid w:val="00463B16"/>
    <w:rsid w:val="00463DBB"/>
    <w:rsid w:val="004655C3"/>
    <w:rsid w:val="00465ADA"/>
    <w:rsid w:val="0047213A"/>
    <w:rsid w:val="00475E6B"/>
    <w:rsid w:val="0047637F"/>
    <w:rsid w:val="00477B94"/>
    <w:rsid w:val="00491A8B"/>
    <w:rsid w:val="00495C88"/>
    <w:rsid w:val="004A465A"/>
    <w:rsid w:val="004C091F"/>
    <w:rsid w:val="004C5892"/>
    <w:rsid w:val="004D1337"/>
    <w:rsid w:val="004D1BC7"/>
    <w:rsid w:val="004D3B45"/>
    <w:rsid w:val="004D4ABE"/>
    <w:rsid w:val="004E1AC8"/>
    <w:rsid w:val="004E3261"/>
    <w:rsid w:val="004F0308"/>
    <w:rsid w:val="004F03D4"/>
    <w:rsid w:val="004F0BCA"/>
    <w:rsid w:val="004F117F"/>
    <w:rsid w:val="005058C7"/>
    <w:rsid w:val="005060A8"/>
    <w:rsid w:val="005077FC"/>
    <w:rsid w:val="00515F03"/>
    <w:rsid w:val="005200DF"/>
    <w:rsid w:val="00521359"/>
    <w:rsid w:val="005215F1"/>
    <w:rsid w:val="00522872"/>
    <w:rsid w:val="005239E1"/>
    <w:rsid w:val="0053087D"/>
    <w:rsid w:val="00543640"/>
    <w:rsid w:val="00555120"/>
    <w:rsid w:val="00563730"/>
    <w:rsid w:val="0056779D"/>
    <w:rsid w:val="00567F14"/>
    <w:rsid w:val="00575375"/>
    <w:rsid w:val="00576B61"/>
    <w:rsid w:val="0058039D"/>
    <w:rsid w:val="00585C88"/>
    <w:rsid w:val="0058627E"/>
    <w:rsid w:val="00586407"/>
    <w:rsid w:val="00594DDF"/>
    <w:rsid w:val="0059569E"/>
    <w:rsid w:val="00597E65"/>
    <w:rsid w:val="005A3965"/>
    <w:rsid w:val="005B25EB"/>
    <w:rsid w:val="005B2AC2"/>
    <w:rsid w:val="005C1054"/>
    <w:rsid w:val="005C1287"/>
    <w:rsid w:val="005D18BE"/>
    <w:rsid w:val="005D6D93"/>
    <w:rsid w:val="005D6F6D"/>
    <w:rsid w:val="005E7CEE"/>
    <w:rsid w:val="005F2BC1"/>
    <w:rsid w:val="005F3566"/>
    <w:rsid w:val="00600DFF"/>
    <w:rsid w:val="0060152D"/>
    <w:rsid w:val="00601AAD"/>
    <w:rsid w:val="00621E11"/>
    <w:rsid w:val="00626B1F"/>
    <w:rsid w:val="00626B3E"/>
    <w:rsid w:val="0063204A"/>
    <w:rsid w:val="00642D40"/>
    <w:rsid w:val="00646489"/>
    <w:rsid w:val="006500BA"/>
    <w:rsid w:val="00656AAD"/>
    <w:rsid w:val="006636A7"/>
    <w:rsid w:val="00665D8D"/>
    <w:rsid w:val="00666917"/>
    <w:rsid w:val="00666F86"/>
    <w:rsid w:val="00671C01"/>
    <w:rsid w:val="0067687A"/>
    <w:rsid w:val="00681B08"/>
    <w:rsid w:val="00685737"/>
    <w:rsid w:val="00690F74"/>
    <w:rsid w:val="00691913"/>
    <w:rsid w:val="0069210B"/>
    <w:rsid w:val="00693EF6"/>
    <w:rsid w:val="00696AC9"/>
    <w:rsid w:val="006A0C0B"/>
    <w:rsid w:val="006A10FB"/>
    <w:rsid w:val="006A737A"/>
    <w:rsid w:val="006B0281"/>
    <w:rsid w:val="006B40C6"/>
    <w:rsid w:val="006C1C6D"/>
    <w:rsid w:val="006C4706"/>
    <w:rsid w:val="006C477E"/>
    <w:rsid w:val="006D038D"/>
    <w:rsid w:val="006D408F"/>
    <w:rsid w:val="006D4D3B"/>
    <w:rsid w:val="006D4F7D"/>
    <w:rsid w:val="006E2EE9"/>
    <w:rsid w:val="006E30DF"/>
    <w:rsid w:val="006F200B"/>
    <w:rsid w:val="006F2F96"/>
    <w:rsid w:val="006F5F50"/>
    <w:rsid w:val="006F698A"/>
    <w:rsid w:val="00700D77"/>
    <w:rsid w:val="0070214A"/>
    <w:rsid w:val="0071474E"/>
    <w:rsid w:val="0072409D"/>
    <w:rsid w:val="007305E0"/>
    <w:rsid w:val="007307B9"/>
    <w:rsid w:val="00730C15"/>
    <w:rsid w:val="00731627"/>
    <w:rsid w:val="007360C4"/>
    <w:rsid w:val="00742D26"/>
    <w:rsid w:val="00745B09"/>
    <w:rsid w:val="00756F4C"/>
    <w:rsid w:val="007611CB"/>
    <w:rsid w:val="0076656A"/>
    <w:rsid w:val="007665E5"/>
    <w:rsid w:val="007723A4"/>
    <w:rsid w:val="00774C02"/>
    <w:rsid w:val="00776448"/>
    <w:rsid w:val="00781167"/>
    <w:rsid w:val="007836FE"/>
    <w:rsid w:val="007904FE"/>
    <w:rsid w:val="007929D5"/>
    <w:rsid w:val="00794D06"/>
    <w:rsid w:val="007A1FB6"/>
    <w:rsid w:val="007A6A7E"/>
    <w:rsid w:val="007B5720"/>
    <w:rsid w:val="007C72C2"/>
    <w:rsid w:val="007C7FC8"/>
    <w:rsid w:val="007E03FE"/>
    <w:rsid w:val="007E0498"/>
    <w:rsid w:val="007E35C4"/>
    <w:rsid w:val="007F11C9"/>
    <w:rsid w:val="00801095"/>
    <w:rsid w:val="00806991"/>
    <w:rsid w:val="008159E1"/>
    <w:rsid w:val="00824C61"/>
    <w:rsid w:val="008421DD"/>
    <w:rsid w:val="0084420C"/>
    <w:rsid w:val="0084611F"/>
    <w:rsid w:val="00850EBB"/>
    <w:rsid w:val="0085154C"/>
    <w:rsid w:val="008528A1"/>
    <w:rsid w:val="00856B36"/>
    <w:rsid w:val="0086445A"/>
    <w:rsid w:val="00886741"/>
    <w:rsid w:val="00890929"/>
    <w:rsid w:val="00897D94"/>
    <w:rsid w:val="008A2E78"/>
    <w:rsid w:val="008A5CFD"/>
    <w:rsid w:val="008B108E"/>
    <w:rsid w:val="008B1E75"/>
    <w:rsid w:val="008B52FB"/>
    <w:rsid w:val="008B6DDE"/>
    <w:rsid w:val="008C6034"/>
    <w:rsid w:val="008C712F"/>
    <w:rsid w:val="008D6F79"/>
    <w:rsid w:val="008E04D9"/>
    <w:rsid w:val="008E197A"/>
    <w:rsid w:val="008E260C"/>
    <w:rsid w:val="008E33C9"/>
    <w:rsid w:val="008E7369"/>
    <w:rsid w:val="008F096C"/>
    <w:rsid w:val="008F7AAF"/>
    <w:rsid w:val="0092597E"/>
    <w:rsid w:val="009277F4"/>
    <w:rsid w:val="00931C3E"/>
    <w:rsid w:val="009416A7"/>
    <w:rsid w:val="00943A0E"/>
    <w:rsid w:val="00943AEA"/>
    <w:rsid w:val="009449AD"/>
    <w:rsid w:val="0095008F"/>
    <w:rsid w:val="00951B13"/>
    <w:rsid w:val="009543D1"/>
    <w:rsid w:val="009574B6"/>
    <w:rsid w:val="009609C5"/>
    <w:rsid w:val="00960FB1"/>
    <w:rsid w:val="00964156"/>
    <w:rsid w:val="00964E87"/>
    <w:rsid w:val="00965A89"/>
    <w:rsid w:val="00965E1F"/>
    <w:rsid w:val="00966339"/>
    <w:rsid w:val="00974263"/>
    <w:rsid w:val="0097548E"/>
    <w:rsid w:val="00975B2B"/>
    <w:rsid w:val="00982E93"/>
    <w:rsid w:val="00987616"/>
    <w:rsid w:val="009944A3"/>
    <w:rsid w:val="009A255F"/>
    <w:rsid w:val="009A4EC8"/>
    <w:rsid w:val="009A572C"/>
    <w:rsid w:val="009B44E9"/>
    <w:rsid w:val="009C25A1"/>
    <w:rsid w:val="009C4BC3"/>
    <w:rsid w:val="009C70DB"/>
    <w:rsid w:val="009D7777"/>
    <w:rsid w:val="009E02AA"/>
    <w:rsid w:val="009E0A6E"/>
    <w:rsid w:val="009E319F"/>
    <w:rsid w:val="009E34C0"/>
    <w:rsid w:val="009F304D"/>
    <w:rsid w:val="009F69AE"/>
    <w:rsid w:val="00A009FD"/>
    <w:rsid w:val="00A123DF"/>
    <w:rsid w:val="00A128A2"/>
    <w:rsid w:val="00A2251B"/>
    <w:rsid w:val="00A255DE"/>
    <w:rsid w:val="00A26A33"/>
    <w:rsid w:val="00A26B72"/>
    <w:rsid w:val="00A30361"/>
    <w:rsid w:val="00A3224A"/>
    <w:rsid w:val="00A36611"/>
    <w:rsid w:val="00A44513"/>
    <w:rsid w:val="00A46641"/>
    <w:rsid w:val="00A47D4D"/>
    <w:rsid w:val="00A64046"/>
    <w:rsid w:val="00A7087E"/>
    <w:rsid w:val="00A749DE"/>
    <w:rsid w:val="00A76672"/>
    <w:rsid w:val="00A77E9C"/>
    <w:rsid w:val="00A865DE"/>
    <w:rsid w:val="00A87186"/>
    <w:rsid w:val="00A873A8"/>
    <w:rsid w:val="00A91D42"/>
    <w:rsid w:val="00A94742"/>
    <w:rsid w:val="00A9599F"/>
    <w:rsid w:val="00AA3424"/>
    <w:rsid w:val="00AB2FB4"/>
    <w:rsid w:val="00AB662B"/>
    <w:rsid w:val="00AB75A8"/>
    <w:rsid w:val="00AB7661"/>
    <w:rsid w:val="00AC33FD"/>
    <w:rsid w:val="00AD0A83"/>
    <w:rsid w:val="00AD15AF"/>
    <w:rsid w:val="00AD2049"/>
    <w:rsid w:val="00AE26DE"/>
    <w:rsid w:val="00AE2C69"/>
    <w:rsid w:val="00AF04C7"/>
    <w:rsid w:val="00AF0CDF"/>
    <w:rsid w:val="00AF3074"/>
    <w:rsid w:val="00AF308B"/>
    <w:rsid w:val="00B015A9"/>
    <w:rsid w:val="00B050B0"/>
    <w:rsid w:val="00B0523B"/>
    <w:rsid w:val="00B0673E"/>
    <w:rsid w:val="00B15AF7"/>
    <w:rsid w:val="00B210D2"/>
    <w:rsid w:val="00B22C03"/>
    <w:rsid w:val="00B23351"/>
    <w:rsid w:val="00B3068F"/>
    <w:rsid w:val="00B3232E"/>
    <w:rsid w:val="00B349A6"/>
    <w:rsid w:val="00B34D91"/>
    <w:rsid w:val="00B362FF"/>
    <w:rsid w:val="00B430EB"/>
    <w:rsid w:val="00B450D2"/>
    <w:rsid w:val="00B46EBA"/>
    <w:rsid w:val="00B61685"/>
    <w:rsid w:val="00B6200E"/>
    <w:rsid w:val="00B63147"/>
    <w:rsid w:val="00B63349"/>
    <w:rsid w:val="00B642AB"/>
    <w:rsid w:val="00B71D24"/>
    <w:rsid w:val="00B71D30"/>
    <w:rsid w:val="00B769B1"/>
    <w:rsid w:val="00B8604F"/>
    <w:rsid w:val="00BA520F"/>
    <w:rsid w:val="00BB1574"/>
    <w:rsid w:val="00BC0334"/>
    <w:rsid w:val="00BC3833"/>
    <w:rsid w:val="00BC3C97"/>
    <w:rsid w:val="00BC479E"/>
    <w:rsid w:val="00BD00C1"/>
    <w:rsid w:val="00BD1D0C"/>
    <w:rsid w:val="00BD32FD"/>
    <w:rsid w:val="00BD40D5"/>
    <w:rsid w:val="00BD5B40"/>
    <w:rsid w:val="00BD6646"/>
    <w:rsid w:val="00BE088B"/>
    <w:rsid w:val="00BE12E0"/>
    <w:rsid w:val="00BE3FF3"/>
    <w:rsid w:val="00BE73B5"/>
    <w:rsid w:val="00BF5FEE"/>
    <w:rsid w:val="00BF671A"/>
    <w:rsid w:val="00C03872"/>
    <w:rsid w:val="00C074F5"/>
    <w:rsid w:val="00C115AD"/>
    <w:rsid w:val="00C17F76"/>
    <w:rsid w:val="00C24823"/>
    <w:rsid w:val="00C24DAD"/>
    <w:rsid w:val="00C3587F"/>
    <w:rsid w:val="00C37731"/>
    <w:rsid w:val="00C50F6D"/>
    <w:rsid w:val="00C5493E"/>
    <w:rsid w:val="00C611E8"/>
    <w:rsid w:val="00C64F28"/>
    <w:rsid w:val="00C720E2"/>
    <w:rsid w:val="00C72C6D"/>
    <w:rsid w:val="00C739CA"/>
    <w:rsid w:val="00C810D2"/>
    <w:rsid w:val="00C864A1"/>
    <w:rsid w:val="00C91BAB"/>
    <w:rsid w:val="00C930E8"/>
    <w:rsid w:val="00CB6D88"/>
    <w:rsid w:val="00CC6AD1"/>
    <w:rsid w:val="00CD348A"/>
    <w:rsid w:val="00CD56E6"/>
    <w:rsid w:val="00CD580A"/>
    <w:rsid w:val="00CD61FF"/>
    <w:rsid w:val="00CD6A4E"/>
    <w:rsid w:val="00CD741C"/>
    <w:rsid w:val="00CD79B7"/>
    <w:rsid w:val="00CE362A"/>
    <w:rsid w:val="00CE3F18"/>
    <w:rsid w:val="00CE4457"/>
    <w:rsid w:val="00CE492B"/>
    <w:rsid w:val="00CE4B50"/>
    <w:rsid w:val="00CE7014"/>
    <w:rsid w:val="00CE7E61"/>
    <w:rsid w:val="00CF497B"/>
    <w:rsid w:val="00D16DEB"/>
    <w:rsid w:val="00D21F4C"/>
    <w:rsid w:val="00D23C49"/>
    <w:rsid w:val="00D23D4C"/>
    <w:rsid w:val="00D40D14"/>
    <w:rsid w:val="00D50FCE"/>
    <w:rsid w:val="00D53080"/>
    <w:rsid w:val="00D551B7"/>
    <w:rsid w:val="00D55680"/>
    <w:rsid w:val="00D56886"/>
    <w:rsid w:val="00D60D09"/>
    <w:rsid w:val="00D632CD"/>
    <w:rsid w:val="00D83AEA"/>
    <w:rsid w:val="00D95CA8"/>
    <w:rsid w:val="00DB71CB"/>
    <w:rsid w:val="00DC365C"/>
    <w:rsid w:val="00DC4791"/>
    <w:rsid w:val="00DD1D41"/>
    <w:rsid w:val="00DD23A1"/>
    <w:rsid w:val="00DE3BE3"/>
    <w:rsid w:val="00DE7F6E"/>
    <w:rsid w:val="00E15423"/>
    <w:rsid w:val="00E157E5"/>
    <w:rsid w:val="00E31D83"/>
    <w:rsid w:val="00E3651C"/>
    <w:rsid w:val="00E4022E"/>
    <w:rsid w:val="00E42BFB"/>
    <w:rsid w:val="00E54AF9"/>
    <w:rsid w:val="00E6091C"/>
    <w:rsid w:val="00E67C28"/>
    <w:rsid w:val="00E72152"/>
    <w:rsid w:val="00E7481C"/>
    <w:rsid w:val="00E874D2"/>
    <w:rsid w:val="00E87F52"/>
    <w:rsid w:val="00E950D0"/>
    <w:rsid w:val="00E95CCD"/>
    <w:rsid w:val="00E95FFD"/>
    <w:rsid w:val="00E96992"/>
    <w:rsid w:val="00EA1A2E"/>
    <w:rsid w:val="00EA4A2B"/>
    <w:rsid w:val="00EA58CC"/>
    <w:rsid w:val="00EB3BBF"/>
    <w:rsid w:val="00EB7D1B"/>
    <w:rsid w:val="00EC1223"/>
    <w:rsid w:val="00EC499B"/>
    <w:rsid w:val="00EC4F20"/>
    <w:rsid w:val="00ED0E75"/>
    <w:rsid w:val="00ED4D42"/>
    <w:rsid w:val="00EE3D0F"/>
    <w:rsid w:val="00EE79DC"/>
    <w:rsid w:val="00EF3A73"/>
    <w:rsid w:val="00EF5474"/>
    <w:rsid w:val="00F0659E"/>
    <w:rsid w:val="00F06DAE"/>
    <w:rsid w:val="00F12C5F"/>
    <w:rsid w:val="00F13160"/>
    <w:rsid w:val="00F145DA"/>
    <w:rsid w:val="00F17128"/>
    <w:rsid w:val="00F21975"/>
    <w:rsid w:val="00F262FD"/>
    <w:rsid w:val="00F26A87"/>
    <w:rsid w:val="00F35B0F"/>
    <w:rsid w:val="00F45E68"/>
    <w:rsid w:val="00F4650A"/>
    <w:rsid w:val="00F533F3"/>
    <w:rsid w:val="00F5341E"/>
    <w:rsid w:val="00F55682"/>
    <w:rsid w:val="00F6384A"/>
    <w:rsid w:val="00F64F80"/>
    <w:rsid w:val="00F65654"/>
    <w:rsid w:val="00F66BC2"/>
    <w:rsid w:val="00F70877"/>
    <w:rsid w:val="00F849BD"/>
    <w:rsid w:val="00F85814"/>
    <w:rsid w:val="00F9133E"/>
    <w:rsid w:val="00FB39CC"/>
    <w:rsid w:val="00FB42F3"/>
    <w:rsid w:val="00FC6DD6"/>
    <w:rsid w:val="00FD6253"/>
    <w:rsid w:val="00FE4C1D"/>
    <w:rsid w:val="00FE5ED1"/>
    <w:rsid w:val="00FF190B"/>
    <w:rsid w:val="00FF2DE3"/>
    <w:rsid w:val="00FF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7A7C"/>
  <w15:docId w15:val="{4CF8ECB3-A910-44D2-836F-8A7F83D2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ptos Display" w:eastAsia="Times New Roman" w:hAnsi="Aptos Display" w:cs="Mangal"/>
      <w:color w:val="0F4761"/>
      <w:sz w:val="32"/>
      <w:szCs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widowControl w:val="0"/>
      <w:suppressLineNumbers/>
    </w:pPr>
    <w:rPr>
      <w:rFonts w:ascii="Times New Roman" w:eastAsia="SimSun" w:hAnsi="Times New Roman" w:cs="Manga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rte">
    <w:name w:val="Strong"/>
    <w:rPr>
      <w:b/>
      <w:bCs/>
    </w:rPr>
  </w:style>
  <w:style w:type="paragraph" w:customStyle="1" w:styleId="PSDS-CorpodeTexto">
    <w:name w:val="PSDS - Corpo de Texto"/>
    <w:basedOn w:val="Normal"/>
    <w:pPr>
      <w:ind w:firstLine="709"/>
      <w:jc w:val="both"/>
      <w:textAlignment w:val="auto"/>
    </w:pPr>
    <w:rPr>
      <w:rFonts w:ascii="Spranq eco sans" w:eastAsia="DejaVu Sans" w:hAnsi="Spranq eco sans" w:cs="Spranq eco sans"/>
      <w:sz w:val="20"/>
      <w:lang w:val="en-US" w:eastAsia="ar-SA" w:bidi="ar-SA"/>
    </w:rPr>
  </w:style>
  <w:style w:type="paragraph" w:customStyle="1" w:styleId="PSDS-Titulo">
    <w:name w:val="PSDS - Titulo"/>
    <w:basedOn w:val="Ttulo1"/>
    <w:pPr>
      <w:keepLines w:val="0"/>
      <w:widowControl w:val="0"/>
      <w:spacing w:after="240"/>
      <w:textAlignment w:val="auto"/>
    </w:pPr>
    <w:rPr>
      <w:rFonts w:ascii="Spranq eco sans" w:eastAsia="DejaVu Sans" w:hAnsi="Spranq eco sans" w:cs="Spranq eco sans"/>
      <w:b/>
      <w:bCs/>
      <w:color w:val="auto"/>
      <w:sz w:val="44"/>
      <w:szCs w:val="32"/>
      <w:lang w:val="en-US" w:eastAsia="ar-SA" w:bidi="ar-SA"/>
    </w:rPr>
  </w:style>
  <w:style w:type="paragraph" w:customStyle="1" w:styleId="PSDS-MarcadoresNivel1">
    <w:name w:val="PSDS - Marcadores Nivel 1"/>
    <w:basedOn w:val="PSDS-CorpodeTexto"/>
    <w:pPr>
      <w:ind w:left="720" w:hanging="360"/>
    </w:pPr>
    <w:rPr>
      <w:b/>
      <w:sz w:val="24"/>
    </w:rPr>
  </w:style>
  <w:style w:type="paragraph" w:customStyle="1" w:styleId="PSDS-CorpodeItem">
    <w:name w:val="PSDS - Corpo de Item"/>
    <w:basedOn w:val="PSDS-CorpodeTexto"/>
    <w:pPr>
      <w:ind w:left="709" w:firstLine="0"/>
    </w:pPr>
  </w:style>
  <w:style w:type="paragraph" w:styleId="NormalWeb">
    <w:name w:val="Normal (Web)"/>
    <w:basedOn w:val="Normal"/>
    <w:pPr>
      <w:suppressAutoHyphens w:val="0"/>
      <w:spacing w:before="100" w:after="119"/>
      <w:textAlignment w:val="auto"/>
    </w:pPr>
    <w:rPr>
      <w:rFonts w:ascii="Arial Unicode MS" w:eastAsia="Arial Unicode MS" w:hAnsi="Arial Unicode MS" w:cs="Arial Unicode MS"/>
      <w:lang w:eastAsia="ar-SA" w:bidi="ar-SA"/>
    </w:rPr>
  </w:style>
  <w:style w:type="character" w:customStyle="1" w:styleId="Ttulo1Char">
    <w:name w:val="Título 1 Char"/>
    <w:basedOn w:val="Fontepargpadro"/>
    <w:rPr>
      <w:rFonts w:ascii="Aptos Display" w:eastAsia="Times New Roman" w:hAnsi="Aptos Display" w:cs="Mangal"/>
      <w:color w:val="0F4761"/>
      <w:sz w:val="32"/>
      <w:szCs w:val="29"/>
    </w:rPr>
  </w:style>
  <w:style w:type="paragraph" w:styleId="Corpodetexto">
    <w:name w:val="Body Text"/>
    <w:basedOn w:val="Normal"/>
    <w:link w:val="CorpodetextoChar"/>
    <w:rsid w:val="00543640"/>
    <w:pPr>
      <w:widowControl w:val="0"/>
      <w:autoSpaceDN/>
      <w:spacing w:after="120"/>
      <w:textAlignment w:val="auto"/>
    </w:pPr>
    <w:rPr>
      <w:rFonts w:ascii="Times New Roman" w:eastAsia="SimSun" w:hAnsi="Times New Roman" w:cs="Mangal"/>
      <w:kern w:val="1"/>
    </w:rPr>
  </w:style>
  <w:style w:type="character" w:customStyle="1" w:styleId="CorpodetextoChar">
    <w:name w:val="Corpo de texto Char"/>
    <w:basedOn w:val="Fontepargpadro"/>
    <w:link w:val="Corpodetexto"/>
    <w:rsid w:val="00543640"/>
    <w:rPr>
      <w:rFonts w:ascii="Times New Roman" w:eastAsia="SimSun" w:hAnsi="Times New Roman" w:cs="Mangal"/>
      <w:kern w:val="1"/>
    </w:rPr>
  </w:style>
  <w:style w:type="paragraph" w:styleId="PargrafodaLista">
    <w:name w:val="List Paragraph"/>
    <w:basedOn w:val="Normal"/>
    <w:uiPriority w:val="34"/>
    <w:qFormat/>
    <w:rsid w:val="002025F5"/>
    <w:pPr>
      <w:ind w:left="720"/>
      <w:contextualSpacing/>
    </w:pPr>
    <w:rPr>
      <w:rFonts w:cs="Mangal"/>
      <w:szCs w:val="21"/>
    </w:rPr>
  </w:style>
  <w:style w:type="numbering" w:customStyle="1" w:styleId="Listaatual1">
    <w:name w:val="Lista atual1"/>
    <w:uiPriority w:val="99"/>
    <w:rsid w:val="00A77E9C"/>
    <w:pPr>
      <w:numPr>
        <w:numId w:val="51"/>
      </w:numPr>
    </w:pPr>
  </w:style>
  <w:style w:type="numbering" w:customStyle="1" w:styleId="Listaatual2">
    <w:name w:val="Lista atual2"/>
    <w:uiPriority w:val="99"/>
    <w:rsid w:val="00183FC9"/>
    <w:pPr>
      <w:numPr>
        <w:numId w:val="5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16</Pages>
  <Words>3740</Words>
  <Characters>20199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Pedro</cp:lastModifiedBy>
  <cp:revision>536</cp:revision>
  <dcterms:created xsi:type="dcterms:W3CDTF">2024-02-13T18:24:00Z</dcterms:created>
  <dcterms:modified xsi:type="dcterms:W3CDTF">2024-03-03T20:50:00Z</dcterms:modified>
</cp:coreProperties>
</file>